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DF" w:rsidRDefault="00DF01DF" w:rsidP="005F6269">
      <w:pPr>
        <w:pStyle w:val="2"/>
      </w:pPr>
      <w:r>
        <w:rPr>
          <w:rFonts w:hint="eastAsia"/>
        </w:rPr>
        <w:t xml:space="preserve"> </w:t>
      </w:r>
      <w:r w:rsidR="00AE2A5B">
        <w:rPr>
          <w:rFonts w:hint="eastAsia"/>
        </w:rPr>
        <w:t>图形用户界面</w:t>
      </w:r>
      <w:r w:rsidR="00AE2A5B">
        <w:rPr>
          <w:rFonts w:hint="eastAsia"/>
        </w:rPr>
        <w:t>GUI</w:t>
      </w:r>
    </w:p>
    <w:p w:rsidR="00DF01DF" w:rsidRDefault="00DF01DF" w:rsidP="00D9053A">
      <w:pPr>
        <w:jc w:val="center"/>
        <w:rPr>
          <w:rStyle w:val="Input"/>
        </w:rPr>
      </w:pPr>
    </w:p>
    <w:p w:rsidR="00AC3D07" w:rsidRDefault="00AC3D07" w:rsidP="00AC3D07">
      <w:r>
        <w:rPr>
          <w:rFonts w:hint="eastAsia"/>
        </w:rPr>
        <w:tab/>
      </w:r>
      <w:r>
        <w:rPr>
          <w:rFonts w:hint="eastAsia"/>
        </w:rPr>
        <w:t>假如读者所从事的数据分析、解方程、计算结果可视工作比较单一，那么一般不会考虑</w:t>
      </w:r>
      <w:r w:rsidR="00011CAA">
        <w:rPr>
          <w:rFonts w:hint="eastAsia"/>
        </w:rPr>
        <w:t>图形用户界面（</w:t>
      </w:r>
      <w:r w:rsidR="00011CAA">
        <w:t>Graphical User Interfaces</w:t>
      </w:r>
      <w:r w:rsidR="00011CAA">
        <w:rPr>
          <w:rFonts w:hint="eastAsia"/>
        </w:rPr>
        <w:t xml:space="preserve">  </w:t>
      </w:r>
      <w:r w:rsidR="00011CAA">
        <w:rPr>
          <w:rFonts w:hint="eastAsia"/>
        </w:rPr>
        <w:t>，</w:t>
      </w:r>
      <w:r w:rsidR="00011CAA">
        <w:t>GUI</w:t>
      </w:r>
      <w:r w:rsidR="00011CAA">
        <w:rPr>
          <w:rFonts w:hint="eastAsia"/>
        </w:rPr>
        <w:t>）</w:t>
      </w:r>
      <w:r>
        <w:rPr>
          <w:rFonts w:hint="eastAsia"/>
        </w:rPr>
        <w:t>的制作。但是如果读者想向别人提供</w:t>
      </w:r>
      <w:r w:rsidR="00224D9C">
        <w:rPr>
          <w:rFonts w:hint="eastAsia"/>
        </w:rPr>
        <w:t>某种新的设计分析工具</w:t>
      </w:r>
      <w:r>
        <w:rPr>
          <w:rFonts w:hint="eastAsia"/>
        </w:rPr>
        <w:t>，想</w:t>
      </w:r>
      <w:r w:rsidR="00224D9C">
        <w:rPr>
          <w:rFonts w:hint="eastAsia"/>
        </w:rPr>
        <w:t>体现某种新的设计分析理念，想</w:t>
      </w:r>
      <w:r>
        <w:rPr>
          <w:rFonts w:hint="eastAsia"/>
        </w:rPr>
        <w:t>进行某种技术、方法的演示，那么图形用户界面也许是最好的选择之一。</w:t>
      </w:r>
    </w:p>
    <w:p w:rsidR="00DF01DF" w:rsidRDefault="00AC3D07" w:rsidP="001913D8">
      <w:r>
        <w:rPr>
          <w:rFonts w:hint="eastAsia"/>
        </w:rPr>
        <w:tab/>
      </w:r>
      <w:r w:rsidR="000829B9">
        <w:rPr>
          <w:rFonts w:hint="eastAsia"/>
        </w:rPr>
        <w:t>图形用户界面</w:t>
      </w:r>
      <w:r w:rsidR="00434710">
        <w:rPr>
          <w:rFonts w:hint="eastAsia"/>
        </w:rPr>
        <w:t>入门</w:t>
      </w:r>
      <w:r w:rsidR="000829B9">
        <w:rPr>
          <w:rFonts w:hint="eastAsia"/>
        </w:rPr>
        <w:t>示例</w:t>
      </w:r>
    </w:p>
    <w:p w:rsidR="006A5C2F" w:rsidRDefault="006A5C2F" w:rsidP="00623517">
      <w:pPr>
        <w:widowControl/>
        <w:rPr>
          <w:szCs w:val="21"/>
        </w:rPr>
      </w:pPr>
      <w:r>
        <w:rPr>
          <w:rFonts w:hint="eastAsia"/>
        </w:rPr>
        <w:t>【例</w:t>
      </w:r>
      <w:r w:rsidR="005F6269">
        <w:rPr>
          <w:rFonts w:hint="eastAsia"/>
        </w:rPr>
        <w:t>8</w:t>
      </w:r>
      <w:r>
        <w:t>.1-1</w:t>
      </w:r>
      <w:r>
        <w:rPr>
          <w:rFonts w:hint="eastAsia"/>
        </w:rPr>
        <w:t>】为演示</w:t>
      </w:r>
      <w:r w:rsidRPr="00C6548C">
        <w:rPr>
          <w:rFonts w:hint="eastAsia"/>
          <w:szCs w:val="21"/>
        </w:rPr>
        <w:t>归一化二阶系统</w:t>
      </w:r>
      <w:r w:rsidRPr="006A5C2F">
        <w:rPr>
          <w:position w:val="-28"/>
          <w:szCs w:val="21"/>
        </w:rPr>
        <w:object w:dxaOrig="1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15pt;height:32.85pt" o:ole="">
            <v:imagedata r:id="rId8" o:title=""/>
          </v:shape>
          <o:OLEObject Type="Embed" ProgID="Equation.3" ShapeID="_x0000_i1025" DrawAspect="Content" ObjectID="_1597771791" r:id="rId9"/>
        </w:object>
      </w:r>
      <w:r>
        <w:rPr>
          <w:rFonts w:hint="eastAsia"/>
          <w:szCs w:val="21"/>
        </w:rPr>
        <w:t>中</w:t>
      </w:r>
      <w:r>
        <w:rPr>
          <w:rFonts w:hint="eastAsia"/>
        </w:rPr>
        <w:t>阻尼比</w:t>
      </w:r>
      <w:r w:rsidR="00680FC0" w:rsidRPr="006A5C2F">
        <w:rPr>
          <w:position w:val="-10"/>
        </w:rPr>
        <w:object w:dxaOrig="240" w:dyaOrig="320">
          <v:shape id="_x0000_i1026" type="#_x0000_t75" style="width:11.85pt;height:15.8pt" o:ole="">
            <v:imagedata r:id="rId10" o:title=""/>
          </v:shape>
          <o:OLEObject Type="Embed" ProgID="Equation.3" ShapeID="_x0000_i1026" DrawAspect="Content" ObjectID="_1597771792" r:id="rId11"/>
        </w:object>
      </w:r>
      <w:r>
        <w:rPr>
          <w:rFonts w:hint="eastAsia"/>
        </w:rPr>
        <w:t>对</w:t>
      </w:r>
      <w:r w:rsidRPr="00C6548C">
        <w:rPr>
          <w:rFonts w:hint="eastAsia"/>
          <w:szCs w:val="21"/>
        </w:rPr>
        <w:t>单位阶跃响应</w:t>
      </w:r>
      <w:r>
        <w:rPr>
          <w:rFonts w:hint="eastAsia"/>
          <w:szCs w:val="21"/>
        </w:rPr>
        <w:t>的影响</w:t>
      </w:r>
      <w:r w:rsidR="00680FC0">
        <w:rPr>
          <w:rFonts w:hint="eastAsia"/>
          <w:szCs w:val="21"/>
        </w:rPr>
        <w:t>，需要制作</w:t>
      </w:r>
      <w:r w:rsidR="00BF5B52">
        <w:rPr>
          <w:rFonts w:hint="eastAsia"/>
          <w:szCs w:val="21"/>
        </w:rPr>
        <w:t>如</w:t>
      </w:r>
      <w:r w:rsidR="00BF5B52" w:rsidRPr="00C6548C">
        <w:rPr>
          <w:rFonts w:cs="宋体" w:hint="eastAsia"/>
          <w:szCs w:val="21"/>
        </w:rPr>
        <w:t>图</w:t>
      </w:r>
      <w:r w:rsidR="005F6269">
        <w:rPr>
          <w:rFonts w:hint="eastAsia"/>
          <w:szCs w:val="21"/>
        </w:rPr>
        <w:t>8</w:t>
      </w:r>
      <w:r w:rsidR="00BF5B52" w:rsidRPr="00C6548C">
        <w:rPr>
          <w:szCs w:val="21"/>
        </w:rPr>
        <w:t>.</w:t>
      </w:r>
      <w:r w:rsidR="00BF5B52">
        <w:rPr>
          <w:rFonts w:hint="eastAsia"/>
          <w:szCs w:val="21"/>
        </w:rPr>
        <w:t>1-1</w:t>
      </w:r>
      <w:r w:rsidR="00BF5B52">
        <w:rPr>
          <w:rFonts w:hint="eastAsia"/>
          <w:szCs w:val="21"/>
        </w:rPr>
        <w:t>所示的</w:t>
      </w:r>
      <w:r w:rsidR="00680FC0">
        <w:rPr>
          <w:rFonts w:hint="eastAsia"/>
          <w:szCs w:val="21"/>
        </w:rPr>
        <w:t>用户界面</w:t>
      </w:r>
    </w:p>
    <w:p w:rsidR="005A331E" w:rsidRPr="00623517" w:rsidRDefault="00E3235A" w:rsidP="00623517">
      <w:pPr>
        <w:jc w:val="center"/>
      </w:pPr>
      <w:r w:rsidRPr="00E3235A">
        <w:rPr>
          <w:noProof/>
        </w:rPr>
        <w:drawing>
          <wp:inline distT="0" distB="0" distL="0" distR="0">
            <wp:extent cx="4772025" cy="3019425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31E" w:rsidRPr="001E291D" w:rsidRDefault="005A331E" w:rsidP="005A331E">
      <w:pPr>
        <w:jc w:val="center"/>
        <w:rPr>
          <w:sz w:val="18"/>
          <w:szCs w:val="18"/>
        </w:rPr>
      </w:pPr>
      <w:r w:rsidRPr="001E291D">
        <w:rPr>
          <w:rFonts w:hint="eastAsia"/>
          <w:sz w:val="18"/>
          <w:szCs w:val="18"/>
        </w:rPr>
        <w:t>图</w:t>
      </w:r>
      <w:r w:rsidR="005F6269" w:rsidRPr="001E291D">
        <w:rPr>
          <w:rFonts w:hint="eastAsia"/>
          <w:sz w:val="18"/>
          <w:szCs w:val="18"/>
        </w:rPr>
        <w:t>8</w:t>
      </w:r>
      <w:r w:rsidRPr="001E291D">
        <w:rPr>
          <w:rFonts w:hint="eastAsia"/>
          <w:sz w:val="18"/>
          <w:szCs w:val="18"/>
        </w:rPr>
        <w:t>.1-1</w:t>
      </w:r>
    </w:p>
    <w:p w:rsidR="00794C2D" w:rsidRPr="001E291D" w:rsidRDefault="00794C2D" w:rsidP="005A331E"/>
    <w:p w:rsidR="00794C2D" w:rsidRDefault="00794C2D" w:rsidP="005A331E">
      <w:r w:rsidRPr="001E291D">
        <w:rPr>
          <w:rFonts w:hint="eastAsia"/>
        </w:rPr>
        <w:t>1</w:t>
      </w:r>
      <w:r w:rsidRPr="001E291D">
        <w:rPr>
          <w:rFonts w:hint="eastAsia"/>
        </w:rPr>
        <w:t>）</w:t>
      </w:r>
      <w:r w:rsidR="001913D8">
        <w:rPr>
          <w:rFonts w:hint="eastAsia"/>
        </w:rPr>
        <w:t>开发</w:t>
      </w:r>
      <w:r w:rsidR="001913D8">
        <w:t>环境引入</w:t>
      </w:r>
    </w:p>
    <w:p w:rsidR="001913D8" w:rsidRPr="001E291D" w:rsidRDefault="001913D8" w:rsidP="001913D8">
      <w:pPr>
        <w:pStyle w:val="22"/>
      </w:pPr>
      <w:bookmarkStart w:id="0" w:name="INPUT_605"/>
      <w:r w:rsidRPr="001913D8">
        <w:rPr>
          <w:rStyle w:val="Input"/>
          <w:rFonts w:hint="eastAsia"/>
        </w:rPr>
        <w:t>guide</w:t>
      </w:r>
      <w:r w:rsidRPr="001913D8">
        <w:rPr>
          <w:rStyle w:val="Input"/>
        </w:rPr>
        <w:t xml:space="preserve"> </w:t>
      </w:r>
      <w:bookmarkEnd w:id="0"/>
      <w:r w:rsidRPr="001913D8">
        <w:t xml:space="preserve"> </w:t>
      </w:r>
    </w:p>
    <w:p w:rsidR="00F33FAE" w:rsidRPr="00794C2D" w:rsidRDefault="00F33FAE" w:rsidP="00F33FAE">
      <w:pPr>
        <w:jc w:val="center"/>
        <w:rPr>
          <w:sz w:val="18"/>
          <w:szCs w:val="18"/>
        </w:rPr>
      </w:pPr>
    </w:p>
    <w:p w:rsidR="00BF5B52" w:rsidRDefault="00E3235A" w:rsidP="00686449">
      <w:pPr>
        <w:jc w:val="center"/>
      </w:pPr>
      <w:r w:rsidRPr="00E3235A">
        <w:rPr>
          <w:noProof/>
        </w:rPr>
        <w:lastRenderedPageBreak/>
        <w:drawing>
          <wp:inline distT="0" distB="0" distL="0" distR="0">
            <wp:extent cx="4640039" cy="3050565"/>
            <wp:effectExtent l="19050" t="0" r="8161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39" cy="305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31E" w:rsidRDefault="00FE64C1" w:rsidP="00FE64C1">
      <w:pPr>
        <w:jc w:val="center"/>
        <w:rPr>
          <w:sz w:val="18"/>
          <w:szCs w:val="18"/>
        </w:rPr>
      </w:pPr>
      <w:r w:rsidRPr="00A47339">
        <w:rPr>
          <w:rFonts w:hint="eastAsia"/>
          <w:sz w:val="18"/>
          <w:szCs w:val="18"/>
        </w:rPr>
        <w:t>图</w:t>
      </w:r>
      <w:r w:rsidR="005F6269" w:rsidRPr="00A47339">
        <w:rPr>
          <w:rFonts w:hint="eastAsia"/>
          <w:sz w:val="18"/>
          <w:szCs w:val="18"/>
        </w:rPr>
        <w:t>8</w:t>
      </w:r>
      <w:r w:rsidRPr="00A47339">
        <w:rPr>
          <w:rFonts w:hint="eastAsia"/>
          <w:sz w:val="18"/>
          <w:szCs w:val="18"/>
        </w:rPr>
        <w:t xml:space="preserve">.1-2  </w:t>
      </w:r>
      <w:r w:rsidRPr="00A47339">
        <w:rPr>
          <w:rFonts w:hint="eastAsia"/>
          <w:sz w:val="18"/>
          <w:szCs w:val="18"/>
        </w:rPr>
        <w:t>进入</w:t>
      </w:r>
      <w:r w:rsidRPr="00A47339">
        <w:rPr>
          <w:rFonts w:hint="eastAsia"/>
          <w:sz w:val="18"/>
          <w:szCs w:val="18"/>
        </w:rPr>
        <w:t>GUIDE</w:t>
      </w:r>
      <w:r w:rsidRPr="00A47339">
        <w:rPr>
          <w:rFonts w:hint="eastAsia"/>
          <w:sz w:val="18"/>
          <w:szCs w:val="18"/>
        </w:rPr>
        <w:t>开发环境的默认引导对话窗</w:t>
      </w:r>
    </w:p>
    <w:p w:rsidR="00FE64C1" w:rsidRPr="00F33FAE" w:rsidRDefault="00FE64C1" w:rsidP="00FE64C1">
      <w:pPr>
        <w:jc w:val="center"/>
      </w:pPr>
    </w:p>
    <w:p w:rsidR="005A331E" w:rsidRDefault="00E3235A" w:rsidP="00DF01DF">
      <w:r>
        <w:object w:dxaOrig="7944" w:dyaOrig="7200">
          <v:shape id="_x0000_i1027" type="#_x0000_t75" style="width:416.2pt;height:378.6pt" o:ole="">
            <v:imagedata r:id="rId14" o:title=""/>
          </v:shape>
          <o:OLEObject Type="Embed" ProgID="PBrush" ShapeID="_x0000_i1027" DrawAspect="Content" ObjectID="_1597771793" r:id="rId15"/>
        </w:object>
      </w:r>
    </w:p>
    <w:p w:rsidR="005A331E" w:rsidRPr="00F33FAE" w:rsidRDefault="00F33FAE" w:rsidP="00F33FAE">
      <w:pPr>
        <w:jc w:val="center"/>
        <w:rPr>
          <w:sz w:val="18"/>
          <w:szCs w:val="18"/>
        </w:rPr>
      </w:pPr>
      <w:r w:rsidRPr="00A47339">
        <w:rPr>
          <w:rFonts w:hint="eastAsia"/>
          <w:sz w:val="18"/>
          <w:szCs w:val="18"/>
        </w:rPr>
        <w:t>图</w:t>
      </w:r>
      <w:r w:rsidR="003740A7" w:rsidRPr="00A47339">
        <w:rPr>
          <w:rFonts w:hint="eastAsia"/>
          <w:sz w:val="18"/>
          <w:szCs w:val="18"/>
        </w:rPr>
        <w:t>8</w:t>
      </w:r>
      <w:r w:rsidRPr="00A47339">
        <w:rPr>
          <w:rFonts w:hint="eastAsia"/>
          <w:sz w:val="18"/>
          <w:szCs w:val="18"/>
        </w:rPr>
        <w:t xml:space="preserve">.1-3  </w:t>
      </w:r>
      <w:r w:rsidR="003740A7" w:rsidRPr="00A47339">
        <w:rPr>
          <w:rFonts w:hint="eastAsia"/>
          <w:sz w:val="18"/>
          <w:szCs w:val="18"/>
        </w:rPr>
        <w:t>默认的</w:t>
      </w:r>
      <w:r w:rsidRPr="00A47339">
        <w:rPr>
          <w:rFonts w:hint="eastAsia"/>
          <w:sz w:val="18"/>
          <w:szCs w:val="18"/>
        </w:rPr>
        <w:t>空白用户界面开发环境</w:t>
      </w:r>
      <w:r w:rsidRPr="00A47339">
        <w:rPr>
          <w:rFonts w:hint="eastAsia"/>
          <w:sz w:val="18"/>
          <w:szCs w:val="18"/>
        </w:rPr>
        <w:t>GUIDE</w:t>
      </w:r>
    </w:p>
    <w:p w:rsidR="005A331E" w:rsidRDefault="005A331E" w:rsidP="00DF01DF"/>
    <w:p w:rsidR="00D41809" w:rsidRDefault="00D41809" w:rsidP="00DF01DF">
      <w:r>
        <w:rPr>
          <w:rFonts w:hint="eastAsia"/>
        </w:rPr>
        <w:t>显示</w:t>
      </w:r>
      <w:r>
        <w:t>控件的名称</w:t>
      </w:r>
    </w:p>
    <w:p w:rsidR="00D41809" w:rsidRDefault="00D41809" w:rsidP="00DF01DF"/>
    <w:p w:rsidR="00F33FAE" w:rsidRPr="001E291D" w:rsidRDefault="00F33FAE" w:rsidP="00DF01DF">
      <w:r w:rsidRPr="001E291D">
        <w:rPr>
          <w:rFonts w:hint="eastAsia"/>
        </w:rPr>
        <w:t>2</w:t>
      </w:r>
      <w:r w:rsidRPr="001E291D">
        <w:rPr>
          <w:rFonts w:hint="eastAsia"/>
        </w:rPr>
        <w:t>）</w:t>
      </w:r>
      <w:r w:rsidR="00D41809">
        <w:rPr>
          <w:rFonts w:hint="eastAsia"/>
        </w:rPr>
        <w:t>选配</w:t>
      </w:r>
      <w:r w:rsidR="00D41809">
        <w:t>组件</w:t>
      </w:r>
    </w:p>
    <w:p w:rsidR="004A6BC9" w:rsidRPr="001E291D" w:rsidRDefault="004A6BC9" w:rsidP="00D41809">
      <w:pPr>
        <w:tabs>
          <w:tab w:val="clear" w:pos="425"/>
        </w:tabs>
        <w:ind w:left="420"/>
      </w:pPr>
    </w:p>
    <w:p w:rsidR="005F0584" w:rsidRPr="00E3235A" w:rsidRDefault="00E3235A" w:rsidP="005F0584">
      <w:pPr>
        <w:widowControl/>
        <w:numPr>
          <w:ilvl w:val="0"/>
          <w:numId w:val="9"/>
        </w:numPr>
        <w:rPr>
          <w:szCs w:val="21"/>
        </w:rPr>
      </w:pPr>
      <w:r w:rsidRPr="00E3235A">
        <w:rPr>
          <w:rFonts w:hint="eastAsia"/>
          <w:szCs w:val="21"/>
        </w:rPr>
        <w:t>点选“轴</w:t>
      </w:r>
      <w:r w:rsidRPr="00E3235A">
        <w:rPr>
          <w:rFonts w:hint="eastAsia"/>
          <w:szCs w:val="21"/>
        </w:rPr>
        <w:t>Axes</w:t>
      </w:r>
      <w:r w:rsidRPr="00E3235A">
        <w:rPr>
          <w:rFonts w:hint="eastAsia"/>
          <w:szCs w:val="21"/>
        </w:rPr>
        <w:t>”图标</w:t>
      </w:r>
      <w:r w:rsidRPr="00E3235A">
        <w:rPr>
          <w:szCs w:val="21"/>
        </w:rPr>
        <w:object w:dxaOrig="228" w:dyaOrig="216">
          <v:shape id="_x0000_i1028" type="#_x0000_t75" style="width:15.8pt;height:14.25pt" o:ole="">
            <v:imagedata r:id="rId16" o:title=""/>
          </v:shape>
          <o:OLEObject Type="Embed" ProgID="PBrush" ShapeID="_x0000_i1028" DrawAspect="Content" ObjectID="_1597771794" r:id="rId17"/>
        </w:object>
      </w:r>
      <w:r w:rsidR="00140698" w:rsidRPr="00E3235A">
        <w:rPr>
          <w:rFonts w:hint="eastAsia"/>
          <w:szCs w:val="21"/>
        </w:rPr>
        <w:t>；</w:t>
      </w:r>
    </w:p>
    <w:p w:rsidR="00BF5B52" w:rsidRPr="00E3235A" w:rsidRDefault="00E3235A" w:rsidP="005F0584">
      <w:pPr>
        <w:widowControl/>
        <w:numPr>
          <w:ilvl w:val="0"/>
          <w:numId w:val="9"/>
        </w:numPr>
        <w:rPr>
          <w:szCs w:val="21"/>
        </w:rPr>
      </w:pPr>
      <w:r w:rsidRPr="00E3235A">
        <w:rPr>
          <w:rFonts w:hint="eastAsia"/>
          <w:szCs w:val="21"/>
        </w:rPr>
        <w:t>点选“静态文本框</w:t>
      </w:r>
      <w:r w:rsidRPr="00E3235A">
        <w:rPr>
          <w:rFonts w:hint="eastAsia"/>
          <w:szCs w:val="21"/>
        </w:rPr>
        <w:t>Static Text</w:t>
      </w:r>
      <w:r w:rsidRPr="00E3235A">
        <w:rPr>
          <w:rFonts w:hint="eastAsia"/>
          <w:szCs w:val="21"/>
        </w:rPr>
        <w:t>”图标</w:t>
      </w:r>
      <w:r w:rsidRPr="00E3235A">
        <w:object w:dxaOrig="204" w:dyaOrig="192">
          <v:shape id="_x0000_i1029" type="#_x0000_t75" style="width:18.6pt;height:17.4pt" o:ole="">
            <v:imagedata r:id="rId18" o:title=""/>
          </v:shape>
          <o:OLEObject Type="Embed" ProgID="PBrush" ShapeID="_x0000_i1029" DrawAspect="Content" ObjectID="_1597771795" r:id="rId19"/>
        </w:object>
      </w:r>
    </w:p>
    <w:p w:rsidR="00140698" w:rsidRPr="00E3235A" w:rsidRDefault="00E3235A" w:rsidP="005F0584">
      <w:pPr>
        <w:widowControl/>
        <w:numPr>
          <w:ilvl w:val="0"/>
          <w:numId w:val="9"/>
        </w:numPr>
        <w:rPr>
          <w:szCs w:val="21"/>
        </w:rPr>
      </w:pPr>
      <w:r w:rsidRPr="00E3235A">
        <w:rPr>
          <w:rFonts w:cs="宋体" w:hint="eastAsia"/>
          <w:szCs w:val="21"/>
        </w:rPr>
        <w:t>点选</w:t>
      </w:r>
      <w:r w:rsidRPr="00E3235A">
        <w:rPr>
          <w:rFonts w:hint="eastAsia"/>
          <w:szCs w:val="21"/>
        </w:rPr>
        <w:t>“可</w:t>
      </w:r>
      <w:r w:rsidRPr="00E3235A">
        <w:rPr>
          <w:rFonts w:cs="宋体" w:hint="eastAsia"/>
          <w:szCs w:val="21"/>
        </w:rPr>
        <w:t>编辑</w:t>
      </w:r>
      <w:r w:rsidRPr="00E3235A">
        <w:rPr>
          <w:rFonts w:cs="MS Mincho" w:hint="eastAsia"/>
          <w:szCs w:val="21"/>
        </w:rPr>
        <w:t>文本框</w:t>
      </w:r>
      <w:r w:rsidRPr="00E3235A">
        <w:rPr>
          <w:rFonts w:cs="MS Mincho" w:hint="eastAsia"/>
          <w:szCs w:val="21"/>
        </w:rPr>
        <w:t>Edit Text</w:t>
      </w:r>
      <w:r w:rsidRPr="00E3235A">
        <w:rPr>
          <w:szCs w:val="21"/>
        </w:rPr>
        <w:t xml:space="preserve"> </w:t>
      </w:r>
      <w:r w:rsidRPr="00E3235A">
        <w:rPr>
          <w:rFonts w:hint="eastAsia"/>
          <w:szCs w:val="21"/>
        </w:rPr>
        <w:t>”</w:t>
      </w:r>
      <w:r w:rsidRPr="00E3235A">
        <w:rPr>
          <w:rFonts w:cs="宋体" w:hint="eastAsia"/>
          <w:szCs w:val="21"/>
        </w:rPr>
        <w:t>图标</w:t>
      </w:r>
      <w:r w:rsidRPr="00E3235A">
        <w:object w:dxaOrig="216" w:dyaOrig="216">
          <v:shape id="_x0000_i1030" type="#_x0000_t75" style="width:17pt;height:17pt" o:ole="">
            <v:imagedata r:id="rId20" o:title=""/>
          </v:shape>
          <o:OLEObject Type="Embed" ProgID="PBrush" ShapeID="_x0000_i1030" DrawAspect="Content" ObjectID="_1597771796" r:id="rId21"/>
        </w:object>
      </w:r>
    </w:p>
    <w:p w:rsidR="00CB650D" w:rsidRDefault="00E3235A" w:rsidP="00B505F8">
      <w:pPr>
        <w:widowControl/>
        <w:rPr>
          <w:szCs w:val="21"/>
        </w:rPr>
      </w:pPr>
      <w:r w:rsidRPr="00E3235A">
        <w:rPr>
          <w:noProof/>
          <w:szCs w:val="21"/>
        </w:rPr>
        <w:drawing>
          <wp:inline distT="0" distB="0" distL="0" distR="0">
            <wp:extent cx="5278755" cy="4723097"/>
            <wp:effectExtent l="19050" t="0" r="0" b="0"/>
            <wp:docPr id="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72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0D" w:rsidRPr="001E291D" w:rsidRDefault="00CB650D" w:rsidP="00CB650D">
      <w:pPr>
        <w:widowControl/>
        <w:jc w:val="center"/>
        <w:rPr>
          <w:sz w:val="18"/>
          <w:szCs w:val="18"/>
        </w:rPr>
      </w:pPr>
      <w:r w:rsidRPr="001E291D">
        <w:rPr>
          <w:rFonts w:cs="宋体" w:hint="eastAsia"/>
          <w:sz w:val="18"/>
          <w:szCs w:val="18"/>
        </w:rPr>
        <w:t>图</w:t>
      </w:r>
      <w:r w:rsidR="00353DA5" w:rsidRPr="001E291D">
        <w:rPr>
          <w:rFonts w:hint="eastAsia"/>
          <w:sz w:val="18"/>
          <w:szCs w:val="18"/>
        </w:rPr>
        <w:t>8</w:t>
      </w:r>
      <w:r w:rsidRPr="001E291D">
        <w:rPr>
          <w:sz w:val="18"/>
          <w:szCs w:val="18"/>
        </w:rPr>
        <w:t>.</w:t>
      </w:r>
      <w:r w:rsidRPr="001E291D">
        <w:rPr>
          <w:rFonts w:hint="eastAsia"/>
          <w:sz w:val="18"/>
          <w:szCs w:val="18"/>
        </w:rPr>
        <w:t>1-4</w:t>
      </w:r>
    </w:p>
    <w:p w:rsidR="00CB650D" w:rsidRPr="001E291D" w:rsidRDefault="00CB650D" w:rsidP="00B505F8">
      <w:pPr>
        <w:widowControl/>
        <w:rPr>
          <w:szCs w:val="21"/>
        </w:rPr>
      </w:pPr>
    </w:p>
    <w:p w:rsidR="00B505F8" w:rsidRPr="001E291D" w:rsidRDefault="00B505F8" w:rsidP="00B505F8">
      <w:pPr>
        <w:widowControl/>
        <w:rPr>
          <w:szCs w:val="21"/>
        </w:rPr>
      </w:pPr>
      <w:r w:rsidRPr="001E291D">
        <w:rPr>
          <w:rFonts w:hint="eastAsia"/>
          <w:szCs w:val="21"/>
        </w:rPr>
        <w:t>3</w:t>
      </w:r>
      <w:r w:rsidRPr="001E291D">
        <w:rPr>
          <w:rFonts w:hint="eastAsia"/>
          <w:szCs w:val="21"/>
        </w:rPr>
        <w:t>）</w:t>
      </w:r>
      <w:r w:rsidR="005E7D8B" w:rsidRPr="001E291D">
        <w:rPr>
          <w:rFonts w:hint="eastAsia"/>
          <w:szCs w:val="21"/>
        </w:rPr>
        <w:t>界面组件的参数设置</w:t>
      </w:r>
    </w:p>
    <w:p w:rsidR="005E7D8B" w:rsidRPr="001E291D" w:rsidRDefault="005E7D8B" w:rsidP="005E7D8B">
      <w:pPr>
        <w:widowControl/>
        <w:numPr>
          <w:ilvl w:val="0"/>
          <w:numId w:val="10"/>
        </w:numPr>
        <w:rPr>
          <w:szCs w:val="21"/>
        </w:rPr>
      </w:pPr>
      <w:r w:rsidRPr="001E291D">
        <w:rPr>
          <w:rFonts w:hint="eastAsia"/>
          <w:szCs w:val="21"/>
        </w:rPr>
        <w:t>用户界面窗的参数设置</w:t>
      </w:r>
    </w:p>
    <w:p w:rsidR="005E7D8B" w:rsidRPr="001E291D" w:rsidRDefault="00D41809" w:rsidP="007F3C48">
      <w:pPr>
        <w:widowControl/>
        <w:numPr>
          <w:ilvl w:val="1"/>
          <w:numId w:val="10"/>
        </w:numPr>
        <w:tabs>
          <w:tab w:val="clear" w:pos="425"/>
        </w:tabs>
        <w:rPr>
          <w:szCs w:val="21"/>
        </w:rPr>
      </w:pPr>
      <w:r>
        <w:rPr>
          <w:rFonts w:hint="eastAsia"/>
          <w:szCs w:val="21"/>
        </w:rPr>
        <w:t>双击</w:t>
      </w:r>
      <w:r>
        <w:rPr>
          <w:szCs w:val="21"/>
        </w:rPr>
        <w:t>设计工作区空白处</w:t>
      </w:r>
      <w:r w:rsidR="005E7D8B" w:rsidRPr="001E291D">
        <w:rPr>
          <w:rFonts w:hint="eastAsia"/>
          <w:szCs w:val="21"/>
        </w:rPr>
        <w:t>，再点击</w:t>
      </w:r>
      <w:r w:rsidR="001A54F3" w:rsidRPr="001E291D">
        <w:rPr>
          <w:rFonts w:hint="eastAsia"/>
          <w:szCs w:val="21"/>
        </w:rPr>
        <w:t>界面编辑器</w:t>
      </w:r>
      <w:r w:rsidR="005E7D8B" w:rsidRPr="001E291D">
        <w:rPr>
          <w:rFonts w:hint="eastAsia"/>
          <w:szCs w:val="21"/>
        </w:rPr>
        <w:t>工具条上的</w:t>
      </w:r>
      <w:r w:rsidR="0091052C" w:rsidRPr="001E291D">
        <w:rPr>
          <w:rFonts w:hint="eastAsia"/>
          <w:szCs w:val="21"/>
        </w:rPr>
        <w:t>图标</w:t>
      </w:r>
      <w:r w:rsidR="00E60DBF" w:rsidRPr="001E291D">
        <w:rPr>
          <w:szCs w:val="21"/>
        </w:rPr>
        <w:object w:dxaOrig="240" w:dyaOrig="255">
          <v:shape id="_x0000_i1031" type="#_x0000_t75" style="width:11.85pt;height:12.65pt" o:ole="">
            <v:imagedata r:id="rId23" o:title=""/>
          </v:shape>
          <o:OLEObject Type="Embed" ProgID="PBrush" ShapeID="_x0000_i1031" DrawAspect="Content" ObjectID="_1597771797" r:id="rId24"/>
        </w:object>
      </w:r>
      <w:r w:rsidR="00387A68" w:rsidRPr="001E291D">
        <w:rPr>
          <w:rFonts w:hint="eastAsia"/>
          <w:szCs w:val="21"/>
        </w:rPr>
        <w:t>，</w:t>
      </w:r>
    </w:p>
    <w:p w:rsidR="0091052C" w:rsidRDefault="00D41809" w:rsidP="0091052C">
      <w:pPr>
        <w:ind w:leftChars="400" w:left="840"/>
        <w:rPr>
          <w:szCs w:val="21"/>
        </w:rPr>
      </w:pPr>
      <w:r>
        <w:rPr>
          <w:rFonts w:hint="eastAsia"/>
          <w:szCs w:val="21"/>
        </w:rPr>
        <w:t>resize</w:t>
      </w:r>
      <w:r>
        <w:rPr>
          <w:szCs w:val="21"/>
        </w:rPr>
        <w:t xml:space="preserve">  on</w:t>
      </w:r>
    </w:p>
    <w:p w:rsidR="00D41809" w:rsidRPr="00C6548C" w:rsidRDefault="00D41809" w:rsidP="0091052C">
      <w:pPr>
        <w:ind w:leftChars="400" w:left="840"/>
        <w:rPr>
          <w:szCs w:val="21"/>
        </w:rPr>
      </w:pPr>
      <w:r>
        <w:rPr>
          <w:szCs w:val="21"/>
        </w:rPr>
        <w:t>units  normalized</w:t>
      </w:r>
    </w:p>
    <w:p w:rsidR="005E7D8B" w:rsidRDefault="00E3235A" w:rsidP="00CB650D">
      <w:pPr>
        <w:widowControl/>
        <w:tabs>
          <w:tab w:val="clear" w:pos="425"/>
        </w:tabs>
        <w:jc w:val="center"/>
      </w:pPr>
      <w:r>
        <w:rPr>
          <w:noProof/>
        </w:rPr>
        <w:object w:dxaOrig="4488" w:dyaOrig="3768">
          <v:shape id="_x0000_i1032" type="#_x0000_t75" style="width:278.9pt;height:234.2pt" o:ole="">
            <v:imagedata r:id="rId25" o:title=""/>
          </v:shape>
          <o:OLEObject Type="Embed" ProgID="PBrush" ShapeID="_x0000_i1032" DrawAspect="Content" ObjectID="_1597771798" r:id="rId26"/>
        </w:object>
      </w:r>
    </w:p>
    <w:p w:rsidR="00CB650D" w:rsidRPr="001E291D" w:rsidRDefault="00CB650D" w:rsidP="000D3267">
      <w:pPr>
        <w:widowControl/>
        <w:tabs>
          <w:tab w:val="clear" w:pos="425"/>
        </w:tabs>
        <w:jc w:val="center"/>
        <w:rPr>
          <w:sz w:val="18"/>
          <w:szCs w:val="18"/>
        </w:rPr>
      </w:pPr>
      <w:r w:rsidRPr="001E291D">
        <w:rPr>
          <w:rFonts w:hint="eastAsia"/>
          <w:sz w:val="18"/>
          <w:szCs w:val="18"/>
        </w:rPr>
        <w:t>图</w:t>
      </w:r>
      <w:r w:rsidR="003D483B" w:rsidRPr="001E291D">
        <w:rPr>
          <w:rFonts w:hint="eastAsia"/>
          <w:sz w:val="18"/>
          <w:szCs w:val="18"/>
        </w:rPr>
        <w:t>8</w:t>
      </w:r>
      <w:r w:rsidRPr="001E291D">
        <w:rPr>
          <w:rFonts w:hint="eastAsia"/>
          <w:sz w:val="18"/>
          <w:szCs w:val="18"/>
        </w:rPr>
        <w:t>.1-5</w:t>
      </w:r>
    </w:p>
    <w:p w:rsidR="003D483B" w:rsidRPr="001E291D" w:rsidRDefault="003D483B" w:rsidP="003D483B">
      <w:pPr>
        <w:widowControl/>
        <w:numPr>
          <w:ilvl w:val="0"/>
          <w:numId w:val="10"/>
        </w:numPr>
        <w:rPr>
          <w:szCs w:val="21"/>
        </w:rPr>
      </w:pPr>
    </w:p>
    <w:p w:rsidR="005E7D8B" w:rsidRPr="00C6548C" w:rsidRDefault="005E7D8B" w:rsidP="005E7D8B">
      <w:pPr>
        <w:widowControl/>
        <w:numPr>
          <w:ilvl w:val="0"/>
          <w:numId w:val="10"/>
        </w:numPr>
        <w:rPr>
          <w:szCs w:val="21"/>
        </w:rPr>
      </w:pPr>
    </w:p>
    <w:p w:rsidR="005E7D8B" w:rsidRPr="00C6548C" w:rsidRDefault="005E7D8B" w:rsidP="005E7D8B">
      <w:pPr>
        <w:widowControl/>
        <w:numPr>
          <w:ilvl w:val="0"/>
          <w:numId w:val="10"/>
        </w:numPr>
        <w:rPr>
          <w:szCs w:val="21"/>
        </w:rPr>
      </w:pPr>
    </w:p>
    <w:p w:rsidR="00F47A9A" w:rsidRDefault="00F47A9A" w:rsidP="000C1518">
      <w:pPr>
        <w:widowControl/>
        <w:numPr>
          <w:ilvl w:val="0"/>
          <w:numId w:val="10"/>
        </w:numPr>
        <w:rPr>
          <w:szCs w:val="21"/>
        </w:rPr>
      </w:pPr>
    </w:p>
    <w:p w:rsidR="005E7D8B" w:rsidRPr="001E291D" w:rsidRDefault="00267CFB" w:rsidP="00F47A9A">
      <w:pPr>
        <w:widowControl/>
        <w:tabs>
          <w:tab w:val="clear" w:pos="425"/>
        </w:tabs>
        <w:rPr>
          <w:szCs w:val="21"/>
        </w:rPr>
      </w:pPr>
      <w:r w:rsidRPr="00267CFB">
        <w:rPr>
          <w:noProof/>
        </w:rPr>
        <w:drawing>
          <wp:inline distT="0" distB="0" distL="0" distR="0">
            <wp:extent cx="5278755" cy="4582919"/>
            <wp:effectExtent l="19050" t="0" r="0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58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51" w:rsidRPr="001E291D" w:rsidRDefault="00A47B51" w:rsidP="00A47B51">
      <w:pPr>
        <w:widowControl/>
        <w:jc w:val="center"/>
        <w:rPr>
          <w:sz w:val="18"/>
          <w:szCs w:val="18"/>
        </w:rPr>
      </w:pPr>
      <w:r w:rsidRPr="001E291D">
        <w:rPr>
          <w:rFonts w:cs="宋体" w:hint="eastAsia"/>
          <w:sz w:val="18"/>
          <w:szCs w:val="18"/>
        </w:rPr>
        <w:t>图</w:t>
      </w:r>
      <w:r w:rsidR="00F47A9A" w:rsidRPr="001E291D">
        <w:rPr>
          <w:rFonts w:hint="eastAsia"/>
          <w:sz w:val="18"/>
          <w:szCs w:val="18"/>
        </w:rPr>
        <w:t>8</w:t>
      </w:r>
      <w:r w:rsidRPr="001E291D">
        <w:rPr>
          <w:sz w:val="18"/>
          <w:szCs w:val="18"/>
        </w:rPr>
        <w:t>.</w:t>
      </w:r>
      <w:r w:rsidRPr="001E291D">
        <w:rPr>
          <w:rFonts w:hint="eastAsia"/>
          <w:sz w:val="18"/>
          <w:szCs w:val="18"/>
        </w:rPr>
        <w:t>1-6</w:t>
      </w:r>
    </w:p>
    <w:p w:rsidR="000C1518" w:rsidRPr="001E291D" w:rsidRDefault="000C1518" w:rsidP="000C1518"/>
    <w:p w:rsidR="005E7D8B" w:rsidRPr="001E291D" w:rsidRDefault="00204DEA" w:rsidP="00B505F8">
      <w:pPr>
        <w:widowControl/>
        <w:rPr>
          <w:szCs w:val="21"/>
        </w:rPr>
      </w:pPr>
      <w:r w:rsidRPr="001E291D">
        <w:rPr>
          <w:rFonts w:hint="eastAsia"/>
          <w:szCs w:val="21"/>
        </w:rPr>
        <w:t>4</w:t>
      </w:r>
      <w:r w:rsidR="00381376" w:rsidRPr="001E291D">
        <w:rPr>
          <w:rFonts w:hint="eastAsia"/>
          <w:szCs w:val="21"/>
        </w:rPr>
        <w:t>）</w:t>
      </w:r>
    </w:p>
    <w:p w:rsidR="00974E14" w:rsidRPr="001E291D" w:rsidRDefault="0033204D" w:rsidP="002407C5">
      <w:pPr>
        <w:numPr>
          <w:ilvl w:val="0"/>
          <w:numId w:val="11"/>
        </w:numPr>
      </w:pPr>
      <w:r w:rsidRPr="001E291D">
        <w:rPr>
          <w:rFonts w:hint="eastAsia"/>
        </w:rPr>
        <w:lastRenderedPageBreak/>
        <w:t>点击工具条上的</w:t>
      </w:r>
      <w:r w:rsidR="004526E9" w:rsidRPr="001E291D">
        <w:object w:dxaOrig="255" w:dyaOrig="255">
          <v:shape id="_x0000_i1033" type="#_x0000_t75" style="width:12.65pt;height:12.65pt" o:ole="">
            <v:imagedata r:id="rId28" o:title=""/>
          </v:shape>
          <o:OLEObject Type="Embed" ProgID="PBrush" ShapeID="_x0000_i1033" DrawAspect="Content" ObjectID="_1597771799" r:id="rId29"/>
        </w:object>
      </w:r>
      <w:r w:rsidR="000F7DDB" w:rsidRPr="001E291D">
        <w:rPr>
          <w:rFonts w:hint="eastAsia"/>
        </w:rPr>
        <w:t>图标</w:t>
      </w:r>
      <w:r w:rsidR="00974E14" w:rsidRPr="001E291D">
        <w:rPr>
          <w:rFonts w:hint="eastAsia"/>
        </w:rPr>
        <w:t>，</w:t>
      </w:r>
      <w:bookmarkStart w:id="1" w:name="_GoBack"/>
      <w:bookmarkEnd w:id="1"/>
    </w:p>
    <w:p w:rsidR="00D13F53" w:rsidRPr="001E291D" w:rsidRDefault="00D13F53" w:rsidP="002407C5">
      <w:pPr>
        <w:numPr>
          <w:ilvl w:val="0"/>
          <w:numId w:val="11"/>
        </w:numPr>
      </w:pPr>
    </w:p>
    <w:p w:rsidR="00D13F53" w:rsidRPr="001E291D" w:rsidRDefault="00D13F53" w:rsidP="002407C5">
      <w:pPr>
        <w:numPr>
          <w:ilvl w:val="0"/>
          <w:numId w:val="11"/>
        </w:numPr>
      </w:pPr>
    </w:p>
    <w:p w:rsidR="00D13F53" w:rsidRPr="001E291D" w:rsidRDefault="00D13F53" w:rsidP="002407C5">
      <w:pPr>
        <w:numPr>
          <w:ilvl w:val="0"/>
          <w:numId w:val="11"/>
        </w:numPr>
      </w:pPr>
    </w:p>
    <w:p w:rsidR="004A6BC9" w:rsidRPr="001E291D" w:rsidRDefault="004A6BC9" w:rsidP="00DF01DF"/>
    <w:p w:rsidR="00974E14" w:rsidRDefault="00267CFB" w:rsidP="00D13F53">
      <w:pPr>
        <w:jc w:val="center"/>
      </w:pPr>
      <w:r w:rsidRPr="00267CFB">
        <w:rPr>
          <w:noProof/>
        </w:rPr>
        <w:drawing>
          <wp:inline distT="0" distB="0" distL="0" distR="0">
            <wp:extent cx="4248150" cy="3152775"/>
            <wp:effectExtent l="19050" t="0" r="0" b="0"/>
            <wp:docPr id="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E14" w:rsidRPr="001E291D" w:rsidRDefault="00D13F53" w:rsidP="00D13F53">
      <w:pPr>
        <w:jc w:val="center"/>
        <w:rPr>
          <w:sz w:val="18"/>
          <w:szCs w:val="18"/>
        </w:rPr>
      </w:pPr>
      <w:r w:rsidRPr="001E291D">
        <w:rPr>
          <w:rFonts w:hint="eastAsia"/>
          <w:sz w:val="18"/>
          <w:szCs w:val="18"/>
        </w:rPr>
        <w:t>图</w:t>
      </w:r>
      <w:r w:rsidR="00F47A9A" w:rsidRPr="001E291D">
        <w:rPr>
          <w:rFonts w:hint="eastAsia"/>
          <w:sz w:val="18"/>
          <w:szCs w:val="18"/>
        </w:rPr>
        <w:t>8</w:t>
      </w:r>
      <w:r w:rsidRPr="001E291D">
        <w:rPr>
          <w:rFonts w:hint="eastAsia"/>
          <w:sz w:val="18"/>
          <w:szCs w:val="18"/>
        </w:rPr>
        <w:t>.1-</w:t>
      </w:r>
      <w:r w:rsidR="005C1131" w:rsidRPr="001E291D">
        <w:rPr>
          <w:rFonts w:hint="eastAsia"/>
          <w:sz w:val="18"/>
          <w:szCs w:val="18"/>
        </w:rPr>
        <w:t>7</w:t>
      </w:r>
    </w:p>
    <w:p w:rsidR="00974E14" w:rsidRPr="001E291D" w:rsidRDefault="00974E14" w:rsidP="00DF01DF"/>
    <w:p w:rsidR="0068210C" w:rsidRPr="001E291D" w:rsidRDefault="00267CFB" w:rsidP="004B7F04">
      <w:pPr>
        <w:jc w:val="center"/>
      </w:pPr>
      <w:r w:rsidRPr="00267CFB">
        <w:rPr>
          <w:noProof/>
        </w:rPr>
        <w:drawing>
          <wp:inline distT="0" distB="0" distL="0" distR="0">
            <wp:extent cx="5219700" cy="3390900"/>
            <wp:effectExtent l="19050" t="0" r="0" b="0"/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10C" w:rsidRPr="001E291D" w:rsidRDefault="0068210C" w:rsidP="0068210C">
      <w:pPr>
        <w:jc w:val="center"/>
        <w:rPr>
          <w:sz w:val="18"/>
          <w:szCs w:val="18"/>
        </w:rPr>
      </w:pPr>
      <w:r w:rsidRPr="001E291D">
        <w:rPr>
          <w:rFonts w:hint="eastAsia"/>
          <w:sz w:val="18"/>
          <w:szCs w:val="18"/>
        </w:rPr>
        <w:t>图</w:t>
      </w:r>
      <w:r w:rsidR="00F47A9A" w:rsidRPr="001E291D">
        <w:rPr>
          <w:rFonts w:hint="eastAsia"/>
          <w:sz w:val="18"/>
          <w:szCs w:val="18"/>
        </w:rPr>
        <w:t>8</w:t>
      </w:r>
      <w:r w:rsidRPr="001E291D">
        <w:rPr>
          <w:rFonts w:hint="eastAsia"/>
          <w:sz w:val="18"/>
          <w:szCs w:val="18"/>
        </w:rPr>
        <w:t>.1-</w:t>
      </w:r>
      <w:r w:rsidR="005C1131" w:rsidRPr="001E291D">
        <w:rPr>
          <w:rFonts w:hint="eastAsia"/>
          <w:sz w:val="18"/>
          <w:szCs w:val="18"/>
        </w:rPr>
        <w:t>8</w:t>
      </w:r>
    </w:p>
    <w:p w:rsidR="0068210C" w:rsidRPr="001E291D" w:rsidRDefault="0068210C" w:rsidP="00DF01DF"/>
    <w:p w:rsidR="004A6BC9" w:rsidRPr="00F6456F" w:rsidRDefault="00204DEA" w:rsidP="00DF01DF">
      <w:r w:rsidRPr="001E291D">
        <w:rPr>
          <w:rFonts w:hint="eastAsia"/>
        </w:rPr>
        <w:t>5</w:t>
      </w:r>
      <w:r w:rsidR="003E739C" w:rsidRPr="001E291D">
        <w:rPr>
          <w:rFonts w:hint="eastAsia"/>
        </w:rPr>
        <w:t>）</w:t>
      </w:r>
    </w:p>
    <w:p w:rsidR="001E291D" w:rsidRDefault="001E291D" w:rsidP="001E291D">
      <w:pPr>
        <w:tabs>
          <w:tab w:val="clear" w:pos="425"/>
        </w:tabs>
        <w:ind w:left="420"/>
      </w:pPr>
    </w:p>
    <w:p w:rsidR="004A6BC9" w:rsidRPr="00267CFB" w:rsidRDefault="00A129F3" w:rsidP="00A129F3">
      <w:pPr>
        <w:numPr>
          <w:ilvl w:val="0"/>
          <w:numId w:val="22"/>
        </w:numPr>
      </w:pPr>
      <w:r w:rsidRPr="001E291D">
        <w:rPr>
          <w:rFonts w:hint="eastAsia"/>
        </w:rPr>
        <w:t>，</w:t>
      </w:r>
      <w:r w:rsidR="003F4D32" w:rsidRPr="00267CFB">
        <w:rPr>
          <w:rFonts w:hint="eastAsia"/>
        </w:rPr>
        <w:t>点击</w:t>
      </w:r>
      <w:r w:rsidR="00F97EF7" w:rsidRPr="00267CFB">
        <w:rPr>
          <w:rFonts w:hint="eastAsia"/>
        </w:rPr>
        <w:t>HOME</w:t>
      </w:r>
      <w:r w:rsidR="008258EC" w:rsidRPr="00267CFB">
        <w:rPr>
          <w:rFonts w:hint="eastAsia"/>
        </w:rPr>
        <w:t>工具</w:t>
      </w:r>
      <w:r w:rsidR="00F97EF7" w:rsidRPr="00267CFB">
        <w:rPr>
          <w:rFonts w:hint="eastAsia"/>
        </w:rPr>
        <w:t>带</w:t>
      </w:r>
      <w:r w:rsidR="00CC667B" w:rsidRPr="00267CFB">
        <w:rPr>
          <w:rFonts w:hint="eastAsia"/>
        </w:rPr>
        <w:t>NAVIGATE</w:t>
      </w:r>
      <w:r w:rsidR="00CC667B" w:rsidRPr="00267CFB">
        <w:rPr>
          <w:rFonts w:hint="eastAsia"/>
        </w:rPr>
        <w:t>导航区</w:t>
      </w:r>
      <w:r w:rsidR="00F97EF7" w:rsidRPr="00267CFB">
        <w:rPr>
          <w:rFonts w:hint="eastAsia"/>
        </w:rPr>
        <w:t>上</w:t>
      </w:r>
      <w:r w:rsidR="008258EC" w:rsidRPr="00267CFB">
        <w:rPr>
          <w:rFonts w:hint="eastAsia"/>
        </w:rPr>
        <w:t>的</w:t>
      </w:r>
      <w:r w:rsidR="00267CFB" w:rsidRPr="00267CFB">
        <w:rPr>
          <w:rFonts w:hint="eastAsia"/>
        </w:rPr>
        <w:t>Go To</w:t>
      </w:r>
      <w:r w:rsidR="00267CFB" w:rsidRPr="00267CFB">
        <w:rPr>
          <w:rFonts w:hint="eastAsia"/>
        </w:rPr>
        <w:t>转至图标</w:t>
      </w:r>
      <w:r w:rsidR="00267CFB" w:rsidRPr="00267CFB">
        <w:object w:dxaOrig="204" w:dyaOrig="204">
          <v:shape id="_x0000_i1034" type="#_x0000_t75" style="width:15.8pt;height:15.8pt" o:ole="">
            <v:imagedata r:id="rId32" o:title=""/>
          </v:shape>
          <o:OLEObject Type="Embed" ProgID="PBrush" ShapeID="_x0000_i1034" DrawAspect="Content" ObjectID="_1597771800" r:id="rId33"/>
        </w:object>
      </w:r>
    </w:p>
    <w:p w:rsidR="00A129F3" w:rsidRPr="00267CFB" w:rsidRDefault="00A129F3" w:rsidP="00A129F3">
      <w:pPr>
        <w:numPr>
          <w:ilvl w:val="0"/>
          <w:numId w:val="22"/>
        </w:numPr>
      </w:pPr>
    </w:p>
    <w:p w:rsidR="00386816" w:rsidRPr="00267CFB" w:rsidRDefault="00386816" w:rsidP="00A129F3">
      <w:pPr>
        <w:numPr>
          <w:ilvl w:val="0"/>
          <w:numId w:val="22"/>
        </w:numPr>
      </w:pPr>
    </w:p>
    <w:p w:rsidR="008B7456" w:rsidRPr="000D6434" w:rsidRDefault="008B7456" w:rsidP="002E170D">
      <w:pPr>
        <w:tabs>
          <w:tab w:val="clear" w:pos="425"/>
        </w:tabs>
        <w:overflowPunct/>
        <w:autoSpaceDE w:val="0"/>
        <w:autoSpaceDN w:val="0"/>
        <w:ind w:leftChars="200" w:left="420"/>
        <w:jc w:val="left"/>
        <w:textAlignment w:val="auto"/>
        <w:rPr>
          <w:rStyle w:val="Input"/>
        </w:rPr>
      </w:pPr>
      <w:bookmarkStart w:id="2" w:name="INPUT_606"/>
      <w:r w:rsidRPr="000D6434">
        <w:rPr>
          <w:rStyle w:val="Input"/>
        </w:rPr>
        <w:lastRenderedPageBreak/>
        <w:t xml:space="preserve">get(hObject,'String');                  </w:t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Pr="000D6434">
        <w:rPr>
          <w:rStyle w:val="Input"/>
        </w:rPr>
        <w:t xml:space="preserve">% </w:t>
      </w:r>
    </w:p>
    <w:p w:rsidR="008B7456" w:rsidRPr="000D6434" w:rsidRDefault="008B7456" w:rsidP="002E170D">
      <w:pPr>
        <w:tabs>
          <w:tab w:val="clear" w:pos="425"/>
        </w:tabs>
        <w:overflowPunct/>
        <w:autoSpaceDE w:val="0"/>
        <w:autoSpaceDN w:val="0"/>
        <w:ind w:leftChars="200" w:left="420"/>
        <w:jc w:val="left"/>
        <w:textAlignment w:val="auto"/>
        <w:rPr>
          <w:rStyle w:val="Input"/>
        </w:rPr>
      </w:pPr>
      <w:r w:rsidRPr="000D6434">
        <w:rPr>
          <w:rStyle w:val="Input"/>
        </w:rPr>
        <w:t xml:space="preserve">zeta=str2double(get(hObject,'String')); </w:t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Pr="000D6434">
        <w:rPr>
          <w:rStyle w:val="Input"/>
        </w:rPr>
        <w:t xml:space="preserve">% </w:t>
      </w:r>
    </w:p>
    <w:p w:rsidR="008B7456" w:rsidRPr="000D6434" w:rsidRDefault="008B7456" w:rsidP="002E170D">
      <w:pPr>
        <w:tabs>
          <w:tab w:val="clear" w:pos="425"/>
        </w:tabs>
        <w:overflowPunct/>
        <w:autoSpaceDE w:val="0"/>
        <w:autoSpaceDN w:val="0"/>
        <w:ind w:leftChars="200" w:left="420"/>
        <w:jc w:val="left"/>
        <w:textAlignment w:val="auto"/>
        <w:rPr>
          <w:rStyle w:val="Input"/>
        </w:rPr>
      </w:pPr>
      <w:r w:rsidRPr="000D6434">
        <w:rPr>
          <w:rStyle w:val="Input"/>
        </w:rPr>
        <w:t xml:space="preserve">handles.t=0:0.05:15;                    </w:t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Pr="000D6434">
        <w:rPr>
          <w:rStyle w:val="Input"/>
        </w:rPr>
        <w:t>%</w:t>
      </w:r>
    </w:p>
    <w:p w:rsidR="008B7456" w:rsidRPr="000D6434" w:rsidRDefault="008B7456" w:rsidP="002E170D">
      <w:pPr>
        <w:tabs>
          <w:tab w:val="clear" w:pos="425"/>
        </w:tabs>
        <w:overflowPunct/>
        <w:autoSpaceDE w:val="0"/>
        <w:autoSpaceDN w:val="0"/>
        <w:ind w:leftChars="200" w:left="420"/>
        <w:jc w:val="left"/>
        <w:textAlignment w:val="auto"/>
        <w:rPr>
          <w:rStyle w:val="Input"/>
        </w:rPr>
      </w:pPr>
      <w:r w:rsidRPr="000D6434">
        <w:rPr>
          <w:rStyle w:val="Input"/>
        </w:rPr>
        <w:t>handles.y=step(tf(1,[1,2*zeta,1]),handles.t);</w:t>
      </w:r>
      <w:r w:rsidR="005813CF" w:rsidRPr="000D6434">
        <w:rPr>
          <w:rStyle w:val="Input"/>
          <w:rFonts w:hint="eastAsia"/>
        </w:rPr>
        <w:tab/>
      </w:r>
      <w:r w:rsidRPr="000D6434">
        <w:rPr>
          <w:rStyle w:val="Input"/>
        </w:rPr>
        <w:t>%</w:t>
      </w:r>
    </w:p>
    <w:p w:rsidR="008B7456" w:rsidRPr="000D6434" w:rsidRDefault="008B7456" w:rsidP="002E170D">
      <w:pPr>
        <w:tabs>
          <w:tab w:val="clear" w:pos="425"/>
        </w:tabs>
        <w:overflowPunct/>
        <w:autoSpaceDE w:val="0"/>
        <w:autoSpaceDN w:val="0"/>
        <w:ind w:leftChars="200" w:left="420"/>
        <w:jc w:val="left"/>
        <w:textAlignment w:val="auto"/>
        <w:rPr>
          <w:rStyle w:val="Input"/>
        </w:rPr>
      </w:pPr>
      <w:r w:rsidRPr="000D6434">
        <w:rPr>
          <w:rStyle w:val="Input"/>
        </w:rPr>
        <w:t xml:space="preserve">cla                                     </w:t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Pr="000D6434">
        <w:rPr>
          <w:rStyle w:val="Input"/>
        </w:rPr>
        <w:t xml:space="preserve">% </w:t>
      </w:r>
    </w:p>
    <w:p w:rsidR="008B7456" w:rsidRPr="000D6434" w:rsidRDefault="008B7456" w:rsidP="002E170D">
      <w:pPr>
        <w:tabs>
          <w:tab w:val="clear" w:pos="425"/>
        </w:tabs>
        <w:overflowPunct/>
        <w:autoSpaceDE w:val="0"/>
        <w:autoSpaceDN w:val="0"/>
        <w:ind w:leftChars="200" w:left="420"/>
        <w:jc w:val="left"/>
        <w:textAlignment w:val="auto"/>
        <w:rPr>
          <w:rStyle w:val="Input"/>
        </w:rPr>
      </w:pPr>
      <w:r w:rsidRPr="000D6434">
        <w:rPr>
          <w:rStyle w:val="Input"/>
        </w:rPr>
        <w:t xml:space="preserve">line(handles.t,handles.y)               </w:t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="005813CF" w:rsidRPr="000D6434">
        <w:rPr>
          <w:rStyle w:val="Input"/>
          <w:rFonts w:hint="eastAsia"/>
        </w:rPr>
        <w:tab/>
      </w:r>
      <w:r w:rsidRPr="000D6434">
        <w:rPr>
          <w:rStyle w:val="Input"/>
        </w:rPr>
        <w:t>%</w:t>
      </w:r>
    </w:p>
    <w:p w:rsidR="008B7456" w:rsidRDefault="000D6434" w:rsidP="000D6434">
      <w:pPr>
        <w:pStyle w:val="31"/>
      </w:pPr>
      <w:r w:rsidRPr="000D6434">
        <w:rPr>
          <w:rStyle w:val="Input"/>
        </w:rPr>
        <w:t xml:space="preserve"> </w:t>
      </w:r>
      <w:bookmarkEnd w:id="2"/>
      <w:r w:rsidRPr="000D6434">
        <w:t xml:space="preserve"> </w:t>
      </w:r>
    </w:p>
    <w:p w:rsidR="004A6BC9" w:rsidRDefault="004A6BC9" w:rsidP="00DF01DF">
      <w:pPr>
        <w:numPr>
          <w:ilvl w:val="0"/>
          <w:numId w:val="22"/>
        </w:numPr>
      </w:pPr>
    </w:p>
    <w:p w:rsidR="000A2F58" w:rsidRPr="00543789" w:rsidRDefault="00F47A9A" w:rsidP="00DF01DF">
      <w:pPr>
        <w:numPr>
          <w:ilvl w:val="0"/>
          <w:numId w:val="22"/>
        </w:numPr>
      </w:pPr>
      <w:r w:rsidRPr="00543789">
        <w:rPr>
          <w:rFonts w:hint="eastAsia"/>
        </w:rPr>
        <w:t>，</w:t>
      </w:r>
      <w:r w:rsidR="000A2F58" w:rsidRPr="00543789">
        <w:rPr>
          <w:rFonts w:hint="eastAsia"/>
        </w:rPr>
        <w:t>再点击</w:t>
      </w:r>
      <w:r w:rsidR="001A54F3" w:rsidRPr="00543789">
        <w:rPr>
          <w:rFonts w:hint="eastAsia"/>
        </w:rPr>
        <w:t>界面编辑器</w:t>
      </w:r>
      <w:r w:rsidR="00A77091" w:rsidRPr="00543789">
        <w:rPr>
          <w:rFonts w:hint="eastAsia"/>
        </w:rPr>
        <w:t>（或</w:t>
      </w:r>
      <w:r w:rsidR="00A77091" w:rsidRPr="00543789">
        <w:rPr>
          <w:rFonts w:hint="eastAsia"/>
        </w:rPr>
        <w:t>M</w:t>
      </w:r>
      <w:r w:rsidR="00A77091" w:rsidRPr="00543789">
        <w:rPr>
          <w:rFonts w:hint="eastAsia"/>
        </w:rPr>
        <w:t>文件编辑器）上的</w:t>
      </w:r>
      <w:r w:rsidR="004526E9" w:rsidRPr="00543789">
        <w:object w:dxaOrig="255" w:dyaOrig="255">
          <v:shape id="_x0000_i1035" type="#_x0000_t75" style="width:12.65pt;height:12.65pt" o:ole="">
            <v:imagedata r:id="rId28" o:title=""/>
          </v:shape>
          <o:OLEObject Type="Embed" ProgID="PBrush" ShapeID="_x0000_i1035" DrawAspect="Content" ObjectID="_1597771801" r:id="rId34"/>
        </w:object>
      </w:r>
      <w:r w:rsidR="00A77091" w:rsidRPr="00543789">
        <w:rPr>
          <w:rFonts w:hint="eastAsia"/>
        </w:rPr>
        <w:t>图标，</w:t>
      </w:r>
    </w:p>
    <w:p w:rsidR="00A129F3" w:rsidRDefault="00A129F3" w:rsidP="00DF01DF"/>
    <w:p w:rsidR="004A6BC9" w:rsidRDefault="00267CFB" w:rsidP="00DF01DF">
      <w:r>
        <w:rPr>
          <w:noProof/>
        </w:rPr>
        <w:object w:dxaOrig="6552" w:dyaOrig="4272">
          <v:shape id="_x0000_i1036" type="#_x0000_t75" style="width:408.65pt;height:265.85pt" o:ole="">
            <v:imagedata r:id="rId35" o:title=""/>
          </v:shape>
          <o:OLEObject Type="Embed" ProgID="PBrush" ShapeID="_x0000_i1036" DrawAspect="Content" ObjectID="_1597771802" r:id="rId36"/>
        </w:object>
      </w:r>
    </w:p>
    <w:p w:rsidR="004A6BC9" w:rsidRPr="006E36DB" w:rsidRDefault="006E36DB" w:rsidP="006E36DB">
      <w:pPr>
        <w:jc w:val="center"/>
        <w:rPr>
          <w:sz w:val="18"/>
          <w:szCs w:val="18"/>
        </w:rPr>
      </w:pPr>
      <w:r w:rsidRPr="00543789">
        <w:rPr>
          <w:rFonts w:hint="eastAsia"/>
          <w:sz w:val="18"/>
          <w:szCs w:val="18"/>
        </w:rPr>
        <w:t>图</w:t>
      </w:r>
      <w:r w:rsidR="00F47A9A" w:rsidRPr="00543789">
        <w:rPr>
          <w:rFonts w:hint="eastAsia"/>
          <w:sz w:val="18"/>
          <w:szCs w:val="18"/>
        </w:rPr>
        <w:t>8</w:t>
      </w:r>
      <w:r w:rsidRPr="00543789">
        <w:rPr>
          <w:rFonts w:hint="eastAsia"/>
          <w:sz w:val="18"/>
          <w:szCs w:val="18"/>
        </w:rPr>
        <w:t>.1-</w:t>
      </w:r>
      <w:r w:rsidR="00FE64C1" w:rsidRPr="00543789">
        <w:rPr>
          <w:rFonts w:hint="eastAsia"/>
          <w:sz w:val="18"/>
          <w:szCs w:val="18"/>
        </w:rPr>
        <w:t>9</w:t>
      </w:r>
      <w:r w:rsidRPr="00543789">
        <w:rPr>
          <w:rFonts w:hint="eastAsia"/>
          <w:sz w:val="18"/>
          <w:szCs w:val="18"/>
        </w:rPr>
        <w:t xml:space="preserve">  </w:t>
      </w:r>
    </w:p>
    <w:p w:rsidR="00EC275A" w:rsidRDefault="00EC275A" w:rsidP="00DF01DF"/>
    <w:p w:rsidR="00A129F3" w:rsidRDefault="00267CFB" w:rsidP="00F47A9A">
      <w:pPr>
        <w:jc w:val="center"/>
      </w:pPr>
      <w:r w:rsidRPr="00267CFB">
        <w:rPr>
          <w:noProof/>
        </w:rPr>
        <w:lastRenderedPageBreak/>
        <w:drawing>
          <wp:inline distT="0" distB="0" distL="0" distR="0">
            <wp:extent cx="5181600" cy="4391025"/>
            <wp:effectExtent l="19050" t="0" r="0" b="0"/>
            <wp:docPr id="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70D" w:rsidRPr="00543789" w:rsidRDefault="002E170D" w:rsidP="002E170D">
      <w:pPr>
        <w:jc w:val="center"/>
        <w:rPr>
          <w:sz w:val="18"/>
          <w:szCs w:val="18"/>
        </w:rPr>
      </w:pPr>
      <w:r w:rsidRPr="00543789">
        <w:rPr>
          <w:rFonts w:hint="eastAsia"/>
          <w:sz w:val="18"/>
          <w:szCs w:val="18"/>
        </w:rPr>
        <w:t>图</w:t>
      </w:r>
      <w:r w:rsidR="00F47A9A" w:rsidRPr="00543789">
        <w:rPr>
          <w:rFonts w:hint="eastAsia"/>
          <w:sz w:val="18"/>
          <w:szCs w:val="18"/>
        </w:rPr>
        <w:t>8</w:t>
      </w:r>
      <w:r w:rsidRPr="00543789">
        <w:rPr>
          <w:rFonts w:hint="eastAsia"/>
          <w:sz w:val="18"/>
          <w:szCs w:val="18"/>
        </w:rPr>
        <w:t>.1-</w:t>
      </w:r>
      <w:r w:rsidR="00FE64C1" w:rsidRPr="00543789">
        <w:rPr>
          <w:rFonts w:hint="eastAsia"/>
          <w:sz w:val="18"/>
          <w:szCs w:val="18"/>
        </w:rPr>
        <w:t>10</w:t>
      </w:r>
      <w:r w:rsidRPr="00543789">
        <w:rPr>
          <w:rFonts w:hint="eastAsia"/>
          <w:sz w:val="18"/>
          <w:szCs w:val="18"/>
        </w:rPr>
        <w:t xml:space="preserve"> </w:t>
      </w:r>
    </w:p>
    <w:p w:rsidR="00A129F3" w:rsidRPr="00543789" w:rsidRDefault="00A129F3" w:rsidP="00A77091"/>
    <w:p w:rsidR="000C6A7E" w:rsidRDefault="000C6A7E" w:rsidP="00A57E62">
      <w:pPr>
        <w:tabs>
          <w:tab w:val="clear" w:pos="425"/>
        </w:tabs>
      </w:pPr>
    </w:p>
    <w:p w:rsidR="001913D8" w:rsidRDefault="001913D8" w:rsidP="001913D8">
      <w:pPr>
        <w:tabs>
          <w:tab w:val="clear" w:pos="425"/>
        </w:tabs>
        <w:overflowPunct/>
        <w:autoSpaceDE w:val="0"/>
        <w:autoSpaceDN w:val="0"/>
        <w:jc w:val="left"/>
        <w:textAlignment w:val="auto"/>
        <w:rPr>
          <w:rFonts w:ascii="宋体" w:cs="宋体"/>
          <w:sz w:val="20"/>
        </w:rPr>
      </w:pPr>
      <w:r>
        <w:rPr>
          <w:rFonts w:ascii="宋体" w:cs="宋体" w:hint="eastAsia"/>
          <w:sz w:val="20"/>
        </w:rPr>
        <w:t>随堂考试</w:t>
      </w:r>
    </w:p>
    <w:p w:rsidR="001913D8" w:rsidRDefault="001913D8" w:rsidP="001913D8">
      <w:pPr>
        <w:rPr>
          <w:rFonts w:ascii="宋体" w:cs="宋体"/>
          <w:sz w:val="20"/>
        </w:rPr>
      </w:pPr>
    </w:p>
    <w:p w:rsidR="001E797B" w:rsidRDefault="001E797B" w:rsidP="001913D8">
      <w:pPr>
        <w:rPr>
          <w:rFonts w:ascii="宋体" w:cs="宋体"/>
          <w:sz w:val="20"/>
        </w:rPr>
      </w:pPr>
    </w:p>
    <w:p w:rsidR="001E797B" w:rsidRDefault="001E797B" w:rsidP="001913D8">
      <w:pPr>
        <w:rPr>
          <w:rFonts w:ascii="宋体" w:cs="宋体"/>
          <w:sz w:val="20"/>
        </w:rPr>
      </w:pPr>
      <w:r>
        <w:rPr>
          <w:rFonts w:ascii="宋体" w:cs="宋体" w:hint="eastAsia"/>
          <w:sz w:val="20"/>
        </w:rPr>
        <w:t>1、续行的方法有多少种？举例说明。</w:t>
      </w:r>
    </w:p>
    <w:p w:rsidR="001E797B" w:rsidRDefault="001E797B" w:rsidP="001913D8">
      <w:pPr>
        <w:rPr>
          <w:rFonts w:ascii="宋体" w:cs="宋体"/>
          <w:sz w:val="20"/>
        </w:rPr>
      </w:pPr>
      <w:r>
        <w:rPr>
          <w:rFonts w:ascii="宋体" w:cs="宋体" w:hint="eastAsia"/>
          <w:sz w:val="20"/>
        </w:rPr>
        <w:t>2、matlab的数据类型有哪些？举例说明。</w:t>
      </w:r>
    </w:p>
    <w:p w:rsidR="001913D8" w:rsidRDefault="001E797B" w:rsidP="001E797B">
      <w:pPr>
        <w:rPr>
          <w:rFonts w:ascii="宋体" w:cs="宋体"/>
          <w:sz w:val="20"/>
        </w:rPr>
      </w:pPr>
      <w:r>
        <w:rPr>
          <w:rFonts w:ascii="宋体" w:cs="宋体" w:hint="eastAsia"/>
          <w:sz w:val="20"/>
        </w:rPr>
        <w:t>3、</w:t>
      </w:r>
      <w:r w:rsidR="001913D8">
        <w:rPr>
          <w:rFonts w:hint="eastAsia"/>
        </w:rPr>
        <w:t>对复数数组</w:t>
      </w:r>
      <w:r>
        <w:rPr>
          <w:position w:val="-30"/>
        </w:rPr>
        <w:object w:dxaOrig="2100" w:dyaOrig="720">
          <v:shape id="_x0000_i1037" type="#_x0000_t75" style="width:104.85pt;height:36pt" o:ole="">
            <v:imagedata r:id="rId38" o:title=""/>
          </v:shape>
          <o:OLEObject Type="Embed" ProgID="Equation.DSMT4" ShapeID="_x0000_i1037" DrawAspect="Content" ObjectID="_1597771803" r:id="rId39"/>
        </w:object>
      </w:r>
      <w:r w:rsidR="001913D8">
        <w:rPr>
          <w:rFonts w:hint="eastAsia"/>
        </w:rPr>
        <w:t>进行求实部、虚部、模和幅角的运算。</w:t>
      </w:r>
    </w:p>
    <w:p w:rsidR="001913D8" w:rsidRDefault="001E797B" w:rsidP="001913D8">
      <w:r>
        <w:rPr>
          <w:rFonts w:ascii="宋体" w:cs="宋体"/>
          <w:sz w:val="20"/>
        </w:rPr>
        <w:t>4</w:t>
      </w:r>
      <w:r>
        <w:rPr>
          <w:rFonts w:ascii="宋体" w:cs="宋体" w:hint="eastAsia"/>
          <w:sz w:val="20"/>
        </w:rPr>
        <w:t>、如果需要绘制出</w:t>
      </w:r>
      <w:r>
        <w:t>Z=cos</w:t>
      </w:r>
      <w:r w:rsidR="001913D8">
        <w:t>(X).*sin</w:t>
      </w:r>
      <w:r w:rsidR="001913D8">
        <w:rPr>
          <w:rFonts w:hint="eastAsia"/>
          <w:vertAlign w:val="superscript"/>
        </w:rPr>
        <w:t>2</w:t>
      </w:r>
      <w:r>
        <w:t>(Y)./X./Y</w:t>
      </w:r>
      <w:r>
        <w:rPr>
          <w:rFonts w:hint="eastAsia"/>
        </w:rPr>
        <w:t>的三维图，请写出源程序。（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≤</w:t>
      </w:r>
      <w:r>
        <w:rPr>
          <w:rFonts w:hint="eastAsia"/>
        </w:rPr>
        <w:t>X</w:t>
      </w:r>
      <w:r w:rsidR="001913D8"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≤</w:t>
      </w:r>
      <w:r>
        <w:t>Y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913D8">
        <w:t xml:space="preserve"> </w:t>
      </w:r>
      <w:r w:rsidR="001913D8">
        <w:rPr>
          <w:rFonts w:hint="eastAsia"/>
        </w:rPr>
        <w:t>。</w:t>
      </w:r>
    </w:p>
    <w:p w:rsidR="001913D8" w:rsidRPr="00044AF9" w:rsidRDefault="001E797B" w:rsidP="001913D8">
      <w:pPr>
        <w:tabs>
          <w:tab w:val="clear" w:pos="425"/>
        </w:tabs>
      </w:pPr>
      <w:r>
        <w:t>5</w:t>
      </w:r>
      <w:r>
        <w:rPr>
          <w:rFonts w:hint="eastAsia"/>
        </w:rPr>
        <w:t>、</w:t>
      </w:r>
      <w:r w:rsidR="001913D8">
        <w:rPr>
          <w:rFonts w:hint="eastAsia"/>
        </w:rPr>
        <w:t xml:space="preserve"> </w:t>
      </w:r>
      <w:r w:rsidR="001913D8" w:rsidRPr="00044AF9">
        <w:rPr>
          <w:rFonts w:hint="eastAsia"/>
        </w:rPr>
        <w:t>if-else</w:t>
      </w:r>
      <w:r w:rsidR="001913D8" w:rsidRPr="00044AF9">
        <w:rPr>
          <w:rFonts w:hint="eastAsia"/>
        </w:rPr>
        <w:t>条件分支控制”编写</w:t>
      </w:r>
      <w:r w:rsidR="001913D8" w:rsidRPr="00044AF9">
        <w:rPr>
          <w:rFonts w:hint="eastAsia"/>
        </w:rPr>
        <w:t>M</w:t>
      </w:r>
      <w:r w:rsidR="001913D8" w:rsidRPr="00044AF9">
        <w:rPr>
          <w:rFonts w:hint="eastAsia"/>
        </w:rPr>
        <w:t>码。</w:t>
      </w:r>
    </w:p>
    <w:p w:rsidR="001913D8" w:rsidRDefault="001913D8" w:rsidP="001913D8">
      <w:r w:rsidRPr="00044AF9">
        <w:rPr>
          <w:position w:val="-10"/>
        </w:rPr>
        <w:object w:dxaOrig="180" w:dyaOrig="340">
          <v:shape id="_x0000_i1038" type="#_x0000_t75" style="width:9.1pt;height:17pt" o:ole="" fillcolor="window">
            <v:imagedata r:id="rId40" o:title=""/>
          </v:shape>
          <o:OLEObject Type="Embed" ProgID="Equation.3" ShapeID="_x0000_i1038" DrawAspect="Content" ObjectID="_1597771804" r:id="rId41"/>
        </w:object>
      </w:r>
      <w:r w:rsidRPr="00044AF9">
        <w:rPr>
          <w:position w:val="-62"/>
        </w:rPr>
        <w:object w:dxaOrig="4740" w:dyaOrig="1359">
          <v:shape id="_x0000_i1039" type="#_x0000_t75" style="width:236.95pt;height:68.05pt" o:ole="" fillcolor="window">
            <v:imagedata r:id="rId42" o:title=""/>
          </v:shape>
          <o:OLEObject Type="Embed" ProgID="Equation.3" ShapeID="_x0000_i1039" DrawAspect="Content" ObjectID="_1597771805" r:id="rId43"/>
        </w:object>
      </w:r>
    </w:p>
    <w:p w:rsidR="001913D8" w:rsidRDefault="001E797B" w:rsidP="001913D8">
      <w:r>
        <w:t>6</w:t>
      </w:r>
      <w:r>
        <w:rPr>
          <w:rFonts w:hint="eastAsia"/>
        </w:rPr>
        <w:t>、</w:t>
      </w:r>
      <w:r w:rsidR="001913D8">
        <w:rPr>
          <w:rFonts w:hint="eastAsia"/>
        </w:rPr>
        <w:t xml:space="preserve"> </w:t>
      </w:r>
      <w:r w:rsidR="001913D8">
        <w:rPr>
          <w:rFonts w:hint="eastAsia"/>
        </w:rPr>
        <w:t>符号法和数值法求</w:t>
      </w:r>
      <w:r w:rsidR="001913D8">
        <w:rPr>
          <w:position w:val="-18"/>
        </w:rPr>
        <w:object w:dxaOrig="1640" w:dyaOrig="520">
          <v:shape id="_x0000_i1040" type="#_x0000_t75" style="width:82.3pt;height:25.7pt" o:ole="">
            <v:imagedata r:id="rId44" o:title=""/>
          </v:shape>
          <o:OLEObject Type="Embed" ProgID="Equation.3" ShapeID="_x0000_i1040" DrawAspect="Content" ObjectID="_1597771806" r:id="rId45"/>
        </w:object>
      </w:r>
      <w:r w:rsidR="001913D8">
        <w:rPr>
          <w:rFonts w:hint="eastAsia"/>
        </w:rPr>
        <w:t>。</w:t>
      </w:r>
    </w:p>
    <w:p w:rsidR="001913D8" w:rsidRPr="000847C8" w:rsidRDefault="001E797B" w:rsidP="001913D8">
      <w:r>
        <w:t>7</w:t>
      </w:r>
      <w:r>
        <w:rPr>
          <w:rFonts w:hint="eastAsia"/>
        </w:rPr>
        <w:t>、</w:t>
      </w:r>
      <w:r w:rsidR="000D6434">
        <w:rPr>
          <w:rFonts w:hint="eastAsia"/>
        </w:rPr>
        <w:t>写出绘制</w:t>
      </w:r>
      <w:r w:rsidR="001913D8">
        <w:rPr>
          <w:rFonts w:hint="eastAsia"/>
        </w:rPr>
        <w:t>函数</w:t>
      </w:r>
      <w:r w:rsidR="001913D8">
        <w:rPr>
          <w:position w:val="-10"/>
        </w:rPr>
        <w:object w:dxaOrig="1100" w:dyaOrig="260">
          <v:shape id="_x0000_i1041" type="#_x0000_t75" style="width:55pt;height:13.05pt" o:ole="" fillcolor="window">
            <v:imagedata r:id="rId46" o:title=""/>
          </v:shape>
          <o:OLEObject Type="Embed" ProgID="Equation.DSMT4" ShapeID="_x0000_i1041" DrawAspect="Content" ObjectID="_1597771807" r:id="rId47"/>
        </w:object>
      </w:r>
      <w:r w:rsidR="001913D8">
        <w:rPr>
          <w:rFonts w:hint="eastAsia"/>
        </w:rPr>
        <w:t>和积分</w:t>
      </w:r>
      <w:r w:rsidR="001913D8">
        <w:rPr>
          <w:position w:val="-18"/>
        </w:rPr>
        <w:object w:dxaOrig="1780" w:dyaOrig="520">
          <v:shape id="_x0000_i1042" type="#_x0000_t75" style="width:96.15pt;height:26.1pt" o:ole="" fillcolor="window">
            <v:imagedata r:id="rId48" o:title=""/>
          </v:shape>
          <o:OLEObject Type="Embed" ProgID="Equation.DSMT4" ShapeID="_x0000_i1042" DrawAspect="Content" ObjectID="_1597771808" r:id="rId49"/>
        </w:object>
      </w:r>
      <w:r w:rsidR="001913D8">
        <w:rPr>
          <w:rFonts w:hint="eastAsia"/>
        </w:rPr>
        <w:t>在区间</w:t>
      </w:r>
      <w:r w:rsidR="001913D8">
        <w:rPr>
          <w:position w:val="-10"/>
        </w:rPr>
        <w:object w:dxaOrig="580" w:dyaOrig="320">
          <v:shape id="_x0000_i1043" type="#_x0000_t75" style="width:28.9pt;height:16.2pt" o:ole="" fillcolor="window">
            <v:imagedata r:id="rId50" o:title=""/>
          </v:shape>
          <o:OLEObject Type="Embed" ProgID="Equation.DSMT4" ShapeID="_x0000_i1043" DrawAspect="Content" ObjectID="_1597771809" r:id="rId51"/>
        </w:object>
      </w:r>
      <w:r w:rsidR="001913D8">
        <w:rPr>
          <w:rFonts w:hint="eastAsia"/>
        </w:rPr>
        <w:t>上的曲线</w:t>
      </w:r>
      <w:r w:rsidR="000D6434">
        <w:rPr>
          <w:rFonts w:hint="eastAsia"/>
        </w:rPr>
        <w:t>程序</w:t>
      </w:r>
      <w:r w:rsidR="001913D8">
        <w:rPr>
          <w:rFonts w:hint="eastAsia"/>
        </w:rPr>
        <w:t>。</w:t>
      </w:r>
    </w:p>
    <w:p w:rsidR="000C6A7E" w:rsidRDefault="000C6A7E" w:rsidP="00A57E62">
      <w:pPr>
        <w:tabs>
          <w:tab w:val="clear" w:pos="425"/>
        </w:tabs>
      </w:pPr>
    </w:p>
    <w:p w:rsidR="007F1321" w:rsidRDefault="007F1321" w:rsidP="00A57E62">
      <w:pPr>
        <w:tabs>
          <w:tab w:val="clear" w:pos="425"/>
        </w:tabs>
      </w:pPr>
    </w:p>
    <w:p w:rsidR="007F1321" w:rsidRDefault="007F1321" w:rsidP="00A57E62">
      <w:pPr>
        <w:tabs>
          <w:tab w:val="clear" w:pos="425"/>
        </w:tabs>
      </w:pPr>
    </w:p>
    <w:p w:rsidR="007F1321" w:rsidRDefault="007F1321" w:rsidP="00A57E62">
      <w:pPr>
        <w:tabs>
          <w:tab w:val="clear" w:pos="425"/>
        </w:tabs>
      </w:pPr>
    </w:p>
    <w:p w:rsidR="007F1321" w:rsidRDefault="007F1321" w:rsidP="007F1321">
      <w:pPr>
        <w:tabs>
          <w:tab w:val="clear" w:pos="425"/>
        </w:tabs>
        <w:rPr>
          <w:rFonts w:eastAsia="楷体_GB2312"/>
        </w:rPr>
      </w:pPr>
    </w:p>
    <w:p w:rsidR="007F1321" w:rsidRPr="008E2B9D" w:rsidRDefault="007F1321" w:rsidP="007F1321">
      <w:pPr>
        <w:tabs>
          <w:tab w:val="clear" w:pos="425"/>
        </w:tabs>
        <w:rPr>
          <w:b/>
          <w:color w:val="0000FF"/>
          <w:sz w:val="24"/>
          <w:szCs w:val="24"/>
        </w:rPr>
      </w:pPr>
      <w:r w:rsidRPr="008E2B9D">
        <w:rPr>
          <w:rFonts w:hAnsi="宋体"/>
          <w:b/>
          <w:color w:val="0000FF"/>
          <w:sz w:val="24"/>
          <w:szCs w:val="24"/>
        </w:rPr>
        <w:t>课程论文：</w:t>
      </w:r>
    </w:p>
    <w:p w:rsidR="007F1321" w:rsidRPr="008E2B9D" w:rsidRDefault="007F1321" w:rsidP="007F1321">
      <w:pPr>
        <w:tabs>
          <w:tab w:val="clear" w:pos="425"/>
        </w:tabs>
        <w:ind w:firstLineChars="196" w:firstLine="472"/>
        <w:rPr>
          <w:b/>
          <w:color w:val="0000FF"/>
          <w:sz w:val="24"/>
          <w:szCs w:val="24"/>
        </w:rPr>
      </w:pPr>
      <w:r w:rsidRPr="008E2B9D">
        <w:rPr>
          <w:rFonts w:hAnsi="宋体"/>
          <w:b/>
          <w:color w:val="0000FF"/>
          <w:sz w:val="24"/>
          <w:szCs w:val="24"/>
        </w:rPr>
        <w:t>应用</w:t>
      </w:r>
      <w:r w:rsidRPr="008E2B9D">
        <w:rPr>
          <w:b/>
          <w:color w:val="0000FF"/>
          <w:sz w:val="24"/>
          <w:szCs w:val="24"/>
        </w:rPr>
        <w:t>MATLAB</w:t>
      </w:r>
      <w:r w:rsidRPr="008E2B9D">
        <w:rPr>
          <w:rFonts w:hAnsi="宋体"/>
          <w:b/>
          <w:color w:val="0000FF"/>
          <w:sz w:val="24"/>
          <w:szCs w:val="24"/>
        </w:rPr>
        <w:t>解决公共基础课（低年级学生）、专业基础课、专业课、实验或课题研究中遇到的</w:t>
      </w:r>
      <w:r w:rsidRPr="008E2B9D">
        <w:rPr>
          <w:b/>
          <w:color w:val="0000FF"/>
          <w:sz w:val="24"/>
          <w:szCs w:val="24"/>
        </w:rPr>
        <w:t>1~2</w:t>
      </w:r>
      <w:r w:rsidRPr="008E2B9D">
        <w:rPr>
          <w:rFonts w:hAnsi="宋体"/>
          <w:b/>
          <w:color w:val="0000FF"/>
          <w:sz w:val="24"/>
          <w:szCs w:val="24"/>
        </w:rPr>
        <w:t>个问题。</w:t>
      </w:r>
    </w:p>
    <w:p w:rsidR="007F1321" w:rsidRPr="008E2B9D" w:rsidRDefault="007F1321" w:rsidP="007F1321">
      <w:pPr>
        <w:tabs>
          <w:tab w:val="clear" w:pos="425"/>
        </w:tabs>
        <w:rPr>
          <w:sz w:val="24"/>
          <w:szCs w:val="24"/>
        </w:rPr>
      </w:pPr>
    </w:p>
    <w:p w:rsidR="007F1321" w:rsidRPr="008E2B9D" w:rsidRDefault="007F1321" w:rsidP="007F1321">
      <w:pPr>
        <w:tabs>
          <w:tab w:val="clear" w:pos="425"/>
        </w:tabs>
        <w:rPr>
          <w:sz w:val="24"/>
          <w:szCs w:val="24"/>
        </w:rPr>
      </w:pPr>
      <w:r w:rsidRPr="008E2B9D">
        <w:rPr>
          <w:rFonts w:hAnsi="宋体"/>
          <w:b/>
          <w:sz w:val="24"/>
          <w:szCs w:val="24"/>
        </w:rPr>
        <w:t>要求：</w:t>
      </w:r>
      <w:r w:rsidRPr="008E2B9D">
        <w:rPr>
          <w:sz w:val="24"/>
          <w:szCs w:val="24"/>
        </w:rPr>
        <w:t>1</w:t>
      </w:r>
      <w:r w:rsidRPr="008E2B9D">
        <w:rPr>
          <w:rFonts w:hAnsi="宋体"/>
          <w:sz w:val="24"/>
          <w:szCs w:val="24"/>
        </w:rPr>
        <w:t>）说明问题所属的课程名称、实验名称或课题名称。</w:t>
      </w:r>
    </w:p>
    <w:p w:rsidR="007F1321" w:rsidRPr="008E2B9D" w:rsidRDefault="007F1321" w:rsidP="007F1321">
      <w:pPr>
        <w:tabs>
          <w:tab w:val="clear" w:pos="425"/>
        </w:tabs>
        <w:ind w:firstLineChars="300" w:firstLine="720"/>
        <w:rPr>
          <w:sz w:val="24"/>
          <w:szCs w:val="24"/>
        </w:rPr>
      </w:pPr>
      <w:r w:rsidRPr="008E2B9D">
        <w:rPr>
          <w:sz w:val="24"/>
          <w:szCs w:val="24"/>
        </w:rPr>
        <w:t>2</w:t>
      </w:r>
      <w:r w:rsidRPr="008E2B9D">
        <w:rPr>
          <w:rFonts w:hAnsi="宋体"/>
          <w:sz w:val="24"/>
          <w:szCs w:val="24"/>
        </w:rPr>
        <w:t>）注意阐明问题本身和解决该问题的方法。</w:t>
      </w:r>
    </w:p>
    <w:p w:rsidR="007F1321" w:rsidRPr="008E2B9D" w:rsidRDefault="007F1321" w:rsidP="007F1321">
      <w:pPr>
        <w:tabs>
          <w:tab w:val="clear" w:pos="425"/>
        </w:tabs>
        <w:ind w:leftChars="333" w:left="1059" w:hangingChars="150" w:hanging="360"/>
        <w:rPr>
          <w:sz w:val="24"/>
          <w:szCs w:val="24"/>
        </w:rPr>
      </w:pPr>
      <w:r w:rsidRPr="008E2B9D">
        <w:rPr>
          <w:sz w:val="24"/>
          <w:szCs w:val="24"/>
        </w:rPr>
        <w:t>3</w:t>
      </w:r>
      <w:r w:rsidRPr="008E2B9D">
        <w:rPr>
          <w:rFonts w:hAnsi="宋体"/>
          <w:sz w:val="24"/>
          <w:szCs w:val="24"/>
        </w:rPr>
        <w:t>）用</w:t>
      </w:r>
      <w:r w:rsidRPr="008E2B9D">
        <w:rPr>
          <w:sz w:val="24"/>
          <w:szCs w:val="24"/>
        </w:rPr>
        <w:t>M</w:t>
      </w:r>
      <w:r w:rsidRPr="008E2B9D">
        <w:rPr>
          <w:rFonts w:hAnsi="宋体"/>
          <w:sz w:val="24"/>
          <w:szCs w:val="24"/>
        </w:rPr>
        <w:t>脚本文件或</w:t>
      </w:r>
      <w:r w:rsidRPr="008E2B9D">
        <w:rPr>
          <w:sz w:val="24"/>
          <w:szCs w:val="24"/>
        </w:rPr>
        <w:t>M</w:t>
      </w:r>
      <w:r w:rsidRPr="008E2B9D">
        <w:rPr>
          <w:rFonts w:hAnsi="宋体"/>
          <w:sz w:val="24"/>
          <w:szCs w:val="24"/>
        </w:rPr>
        <w:t>函数文件来实现。</w:t>
      </w:r>
      <w:r w:rsidRPr="008E2B9D">
        <w:rPr>
          <w:sz w:val="24"/>
          <w:szCs w:val="24"/>
        </w:rPr>
        <w:t>M</w:t>
      </w:r>
      <w:r w:rsidRPr="008E2B9D">
        <w:rPr>
          <w:rFonts w:hAnsi="宋体"/>
          <w:sz w:val="24"/>
          <w:szCs w:val="24"/>
        </w:rPr>
        <w:t>文件中需包含典型</w:t>
      </w:r>
      <w:r w:rsidRPr="008E2B9D">
        <w:rPr>
          <w:sz w:val="24"/>
          <w:szCs w:val="24"/>
        </w:rPr>
        <w:t>M</w:t>
      </w:r>
      <w:r w:rsidRPr="008E2B9D">
        <w:rPr>
          <w:rFonts w:hAnsi="宋体"/>
          <w:sz w:val="24"/>
          <w:szCs w:val="24"/>
        </w:rPr>
        <w:t>文件结构的各部分。</w:t>
      </w:r>
    </w:p>
    <w:p w:rsidR="007F1321" w:rsidRPr="008E2B9D" w:rsidRDefault="007F1321" w:rsidP="007F1321">
      <w:pPr>
        <w:tabs>
          <w:tab w:val="clear" w:pos="425"/>
        </w:tabs>
        <w:ind w:firstLineChars="300" w:firstLine="720"/>
        <w:rPr>
          <w:sz w:val="24"/>
          <w:szCs w:val="24"/>
        </w:rPr>
      </w:pPr>
      <w:r w:rsidRPr="008E2B9D">
        <w:rPr>
          <w:sz w:val="24"/>
          <w:szCs w:val="24"/>
        </w:rPr>
        <w:t>4</w:t>
      </w:r>
      <w:r w:rsidRPr="008E2B9D">
        <w:rPr>
          <w:rFonts w:hAnsi="宋体"/>
          <w:sz w:val="24"/>
          <w:szCs w:val="24"/>
        </w:rPr>
        <w:t>）给出程序运行结果并画图显示。</w:t>
      </w:r>
    </w:p>
    <w:p w:rsidR="007F1321" w:rsidRPr="008E2B9D" w:rsidRDefault="007F1321" w:rsidP="007F1321">
      <w:pPr>
        <w:tabs>
          <w:tab w:val="clear" w:pos="425"/>
        </w:tabs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8E2B9D">
        <w:rPr>
          <w:rFonts w:hAnsi="宋体"/>
          <w:sz w:val="24"/>
          <w:szCs w:val="24"/>
        </w:rPr>
        <w:t>）给出参考文献信息（包括网址）。</w:t>
      </w:r>
    </w:p>
    <w:p w:rsidR="007F1321" w:rsidRPr="008E2B9D" w:rsidRDefault="007F1321" w:rsidP="007F1321">
      <w:pPr>
        <w:tabs>
          <w:tab w:val="clear" w:pos="425"/>
        </w:tabs>
        <w:rPr>
          <w:sz w:val="24"/>
          <w:szCs w:val="24"/>
        </w:rPr>
      </w:pPr>
    </w:p>
    <w:p w:rsidR="007F1321" w:rsidRPr="007569DD" w:rsidRDefault="007F1321" w:rsidP="007F1321">
      <w:pPr>
        <w:tabs>
          <w:tab w:val="clear" w:pos="425"/>
        </w:tabs>
        <w:rPr>
          <w:b/>
          <w:color w:val="000000"/>
          <w:sz w:val="24"/>
          <w:szCs w:val="24"/>
        </w:rPr>
      </w:pPr>
      <w:r w:rsidRPr="007569DD">
        <w:rPr>
          <w:rFonts w:hAnsi="宋体"/>
          <w:b/>
          <w:color w:val="000000"/>
          <w:sz w:val="24"/>
          <w:szCs w:val="24"/>
        </w:rPr>
        <w:t>课程论文提交说明：</w:t>
      </w:r>
    </w:p>
    <w:p w:rsidR="007F1321" w:rsidRPr="007569DD" w:rsidRDefault="007F1321" w:rsidP="007F1321">
      <w:pPr>
        <w:tabs>
          <w:tab w:val="clear" w:pos="425"/>
        </w:tabs>
        <w:ind w:left="360" w:hangingChars="150" w:hanging="360"/>
        <w:rPr>
          <w:color w:val="000000"/>
          <w:sz w:val="24"/>
          <w:szCs w:val="24"/>
        </w:rPr>
      </w:pPr>
      <w:r w:rsidRPr="007569DD">
        <w:rPr>
          <w:color w:val="000000"/>
          <w:sz w:val="24"/>
          <w:szCs w:val="24"/>
        </w:rPr>
        <w:t>a</w:t>
      </w:r>
      <w:r w:rsidRPr="007569DD">
        <w:rPr>
          <w:rFonts w:hAnsi="宋体"/>
          <w:color w:val="000000"/>
          <w:sz w:val="24"/>
          <w:szCs w:val="24"/>
        </w:rPr>
        <w:t>）课程论文</w:t>
      </w:r>
      <w:r>
        <w:rPr>
          <w:rFonts w:hAnsi="宋体" w:hint="eastAsia"/>
          <w:color w:val="000000"/>
          <w:sz w:val="24"/>
          <w:szCs w:val="24"/>
        </w:rPr>
        <w:t>用</w:t>
      </w:r>
      <w:r w:rsidRPr="007569DD">
        <w:rPr>
          <w:color w:val="000000"/>
          <w:sz w:val="24"/>
          <w:szCs w:val="24"/>
        </w:rPr>
        <w:t>A4</w:t>
      </w:r>
      <w:r w:rsidRPr="007569DD">
        <w:rPr>
          <w:rFonts w:hAnsi="宋体"/>
          <w:color w:val="000000"/>
          <w:sz w:val="24"/>
          <w:szCs w:val="24"/>
        </w:rPr>
        <w:t>纸打印装订</w:t>
      </w:r>
      <w:r w:rsidRPr="007569DD">
        <w:rPr>
          <w:rFonts w:hAnsi="宋体" w:hint="eastAsia"/>
          <w:color w:val="000000"/>
          <w:sz w:val="24"/>
          <w:szCs w:val="24"/>
        </w:rPr>
        <w:t>后</w:t>
      </w:r>
      <w:r w:rsidRPr="007569DD">
        <w:rPr>
          <w:rFonts w:hAnsi="宋体"/>
          <w:color w:val="000000"/>
          <w:sz w:val="24"/>
          <w:szCs w:val="24"/>
        </w:rPr>
        <w:t>提交。</w:t>
      </w:r>
    </w:p>
    <w:p w:rsidR="007F1321" w:rsidRPr="007569DD" w:rsidRDefault="007F1321" w:rsidP="007F1321">
      <w:pPr>
        <w:ind w:left="360" w:hangingChars="150" w:hanging="360"/>
        <w:rPr>
          <w:color w:val="000000"/>
          <w:sz w:val="24"/>
          <w:szCs w:val="24"/>
        </w:rPr>
      </w:pPr>
      <w:r w:rsidRPr="007569DD">
        <w:rPr>
          <w:color w:val="000000"/>
          <w:sz w:val="24"/>
          <w:szCs w:val="24"/>
        </w:rPr>
        <w:t>b</w:t>
      </w:r>
      <w:r w:rsidRPr="007569DD">
        <w:rPr>
          <w:rFonts w:hAnsi="宋体"/>
          <w:color w:val="000000"/>
          <w:sz w:val="24"/>
          <w:szCs w:val="24"/>
        </w:rPr>
        <w:t>）打印件首页上</w:t>
      </w:r>
      <w:r>
        <w:rPr>
          <w:rFonts w:hAnsi="宋体" w:hint="eastAsia"/>
          <w:color w:val="000000"/>
          <w:sz w:val="24"/>
          <w:szCs w:val="24"/>
        </w:rPr>
        <w:t>完整</w:t>
      </w:r>
      <w:r w:rsidRPr="007569DD">
        <w:rPr>
          <w:rFonts w:hAnsi="宋体"/>
          <w:color w:val="000000"/>
          <w:sz w:val="24"/>
          <w:szCs w:val="24"/>
        </w:rPr>
        <w:t>标明：院系、姓名、学号。</w:t>
      </w:r>
    </w:p>
    <w:p w:rsidR="007F1321" w:rsidRDefault="007F1321" w:rsidP="007F1321">
      <w:pPr>
        <w:ind w:left="840" w:hangingChars="350" w:hanging="840"/>
        <w:rPr>
          <w:color w:val="000000"/>
          <w:sz w:val="24"/>
          <w:szCs w:val="24"/>
        </w:rPr>
      </w:pPr>
      <w:r w:rsidRPr="007569DD">
        <w:rPr>
          <w:color w:val="000000"/>
          <w:sz w:val="24"/>
          <w:szCs w:val="24"/>
        </w:rPr>
        <w:t>c</w:t>
      </w:r>
      <w:r w:rsidRPr="007569DD">
        <w:rPr>
          <w:rFonts w:hAnsi="宋体"/>
          <w:color w:val="000000"/>
          <w:sz w:val="24"/>
          <w:szCs w:val="24"/>
        </w:rPr>
        <w:t>）提交时间：</w:t>
      </w:r>
      <w:r w:rsidR="007D3259">
        <w:rPr>
          <w:color w:val="000000"/>
          <w:sz w:val="24"/>
          <w:szCs w:val="24"/>
        </w:rPr>
        <w:t>XXX</w:t>
      </w:r>
    </w:p>
    <w:p w:rsidR="007F1321" w:rsidRPr="000A7593" w:rsidRDefault="007F1321" w:rsidP="007F1321">
      <w:pPr>
        <w:ind w:left="840" w:hangingChars="350" w:hanging="84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d</w:t>
      </w:r>
      <w:r w:rsidRPr="007569DD">
        <w:rPr>
          <w:rFonts w:hAnsi="宋体"/>
          <w:color w:val="000000"/>
          <w:sz w:val="24"/>
          <w:szCs w:val="24"/>
        </w:rPr>
        <w:t>）</w:t>
      </w:r>
      <w:r w:rsidR="007D3259">
        <w:rPr>
          <w:rFonts w:hAnsi="宋体" w:hint="eastAsia"/>
          <w:color w:val="000000"/>
          <w:sz w:val="24"/>
          <w:szCs w:val="24"/>
        </w:rPr>
        <w:t>提交地点：</w:t>
      </w:r>
      <w:r w:rsidR="007D3259">
        <w:rPr>
          <w:rFonts w:hAnsi="宋体" w:hint="eastAsia"/>
          <w:color w:val="000000"/>
          <w:sz w:val="24"/>
          <w:szCs w:val="24"/>
        </w:rPr>
        <w:t>XXX</w:t>
      </w:r>
    </w:p>
    <w:p w:rsidR="007F1321" w:rsidRPr="007F1321" w:rsidRDefault="007F1321" w:rsidP="00A57E62">
      <w:pPr>
        <w:tabs>
          <w:tab w:val="clear" w:pos="425"/>
        </w:tabs>
      </w:pPr>
    </w:p>
    <w:sectPr w:rsidR="007F1321" w:rsidRPr="007F1321" w:rsidSect="00F264C9">
      <w:footerReference w:type="even" r:id="rId52"/>
      <w:footerReference w:type="default" r:id="rId53"/>
      <w:pgSz w:w="11907" w:h="16840" w:code="9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0AF" w:rsidRDefault="00FB50AF">
      <w:r>
        <w:separator/>
      </w:r>
    </w:p>
  </w:endnote>
  <w:endnote w:type="continuationSeparator" w:id="0">
    <w:p w:rsidR="00FB50AF" w:rsidRDefault="00FB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1D" w:rsidRDefault="00717372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E291D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E291D" w:rsidRDefault="001E291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1D" w:rsidRDefault="00717372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E291D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D3259">
      <w:rPr>
        <w:rStyle w:val="a4"/>
        <w:noProof/>
      </w:rPr>
      <w:t>5</w:t>
    </w:r>
    <w:r>
      <w:rPr>
        <w:rStyle w:val="a4"/>
      </w:rPr>
      <w:fldChar w:fldCharType="end"/>
    </w:r>
  </w:p>
  <w:p w:rsidR="001E291D" w:rsidRDefault="001E291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0AF" w:rsidRDefault="00FB50AF">
      <w:r>
        <w:separator/>
      </w:r>
    </w:p>
  </w:footnote>
  <w:footnote w:type="continuationSeparator" w:id="0">
    <w:p w:rsidR="00FB50AF" w:rsidRDefault="00FB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39A"/>
    <w:multiLevelType w:val="hybridMultilevel"/>
    <w:tmpl w:val="7916B6A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16E1817"/>
    <w:multiLevelType w:val="hybridMultilevel"/>
    <w:tmpl w:val="9F5E8A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32669B5"/>
    <w:multiLevelType w:val="hybridMultilevel"/>
    <w:tmpl w:val="22EAEAFA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50F4179"/>
    <w:multiLevelType w:val="hybridMultilevel"/>
    <w:tmpl w:val="3D8C8E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5635C34"/>
    <w:multiLevelType w:val="hybridMultilevel"/>
    <w:tmpl w:val="177C5B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68A003A"/>
    <w:multiLevelType w:val="hybridMultilevel"/>
    <w:tmpl w:val="718EDE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7060F7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07A214A1"/>
    <w:multiLevelType w:val="hybridMultilevel"/>
    <w:tmpl w:val="DFE03F0A"/>
    <w:lvl w:ilvl="0" w:tplc="D848FB9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085C74A0"/>
    <w:multiLevelType w:val="hybridMultilevel"/>
    <w:tmpl w:val="DB2A70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091F2D71"/>
    <w:multiLevelType w:val="hybridMultilevel"/>
    <w:tmpl w:val="E76A60E2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0BB96BA8"/>
    <w:multiLevelType w:val="hybridMultilevel"/>
    <w:tmpl w:val="6F1E36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F4499A"/>
    <w:multiLevelType w:val="multilevel"/>
    <w:tmpl w:val="5B54109E"/>
    <w:lvl w:ilvl="0">
      <w:start w:val="10"/>
      <w:numFmt w:val="none"/>
      <w:lvlText w:val="第 10 章 "/>
      <w:lvlJc w:val="left"/>
      <w:pPr>
        <w:tabs>
          <w:tab w:val="num" w:pos="1800"/>
        </w:tabs>
        <w:ind w:left="432" w:hanging="432"/>
      </w:pPr>
      <w:rPr>
        <w:rFonts w:ascii="隶书" w:eastAsia="隶书" w:hint="eastAsia"/>
        <w:b w:val="0"/>
        <w:i w:val="0"/>
      </w:rPr>
    </w:lvl>
    <w:lvl w:ilvl="1">
      <w:start w:val="1"/>
      <w:numFmt w:val="decimal"/>
      <w:lvlText w:val="10%1.%2"/>
      <w:lvlJc w:val="left"/>
      <w:pPr>
        <w:tabs>
          <w:tab w:val="num" w:pos="1080"/>
        </w:tabs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lvlText w:val="%110.%2.%3"/>
      <w:lvlJc w:val="left"/>
      <w:pPr>
        <w:tabs>
          <w:tab w:val="num" w:pos="1440"/>
        </w:tabs>
        <w:ind w:left="567" w:hanging="567"/>
      </w:pPr>
      <w:rPr>
        <w:rFonts w:ascii="Times New Roman" w:hAnsi="Times New Roman" w:hint="default"/>
      </w:rPr>
    </w:lvl>
    <w:lvl w:ilvl="3">
      <w:start w:val="1"/>
      <w:numFmt w:val="chineseCountingThousand"/>
      <w:lvlText w:val="%1 %4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0F93249D"/>
    <w:multiLevelType w:val="hybridMultilevel"/>
    <w:tmpl w:val="AECAED0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0D15CF8"/>
    <w:multiLevelType w:val="hybridMultilevel"/>
    <w:tmpl w:val="B404B008"/>
    <w:lvl w:ilvl="0" w:tplc="EF924A54">
      <w:start w:val="1"/>
      <w:numFmt w:val="bullet"/>
      <w:pStyle w:val="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0F367FC"/>
    <w:multiLevelType w:val="hybridMultilevel"/>
    <w:tmpl w:val="EECC9A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11023130"/>
    <w:multiLevelType w:val="hybridMultilevel"/>
    <w:tmpl w:val="887ECE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124479E6"/>
    <w:multiLevelType w:val="hybridMultilevel"/>
    <w:tmpl w:val="611A7D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12F57395"/>
    <w:multiLevelType w:val="hybridMultilevel"/>
    <w:tmpl w:val="68145D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154704A7"/>
    <w:multiLevelType w:val="hybridMultilevel"/>
    <w:tmpl w:val="40F440E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16073C75"/>
    <w:multiLevelType w:val="hybridMultilevel"/>
    <w:tmpl w:val="106A2BF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182D2419"/>
    <w:multiLevelType w:val="hybridMultilevel"/>
    <w:tmpl w:val="5C164AAE"/>
    <w:lvl w:ilvl="0" w:tplc="B9C2C55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366DC3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1B497206"/>
    <w:multiLevelType w:val="hybridMultilevel"/>
    <w:tmpl w:val="9EC221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1CA17906"/>
    <w:multiLevelType w:val="hybridMultilevel"/>
    <w:tmpl w:val="615A4A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1D980E1F"/>
    <w:multiLevelType w:val="hybridMultilevel"/>
    <w:tmpl w:val="1D14FC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1E3F7FA9"/>
    <w:multiLevelType w:val="hybridMultilevel"/>
    <w:tmpl w:val="FA4CF19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20371D74"/>
    <w:multiLevelType w:val="hybridMultilevel"/>
    <w:tmpl w:val="1570B7A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21474D88"/>
    <w:multiLevelType w:val="hybridMultilevel"/>
    <w:tmpl w:val="2D46548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217F327C"/>
    <w:multiLevelType w:val="hybridMultilevel"/>
    <w:tmpl w:val="0B064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218A6F0D"/>
    <w:multiLevelType w:val="hybridMultilevel"/>
    <w:tmpl w:val="57108B9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225975CF"/>
    <w:multiLevelType w:val="hybridMultilevel"/>
    <w:tmpl w:val="A412F04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24C95FC1"/>
    <w:multiLevelType w:val="hybridMultilevel"/>
    <w:tmpl w:val="69D817D2"/>
    <w:lvl w:ilvl="0" w:tplc="5C2A5196">
      <w:start w:val="2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25F43CAF"/>
    <w:multiLevelType w:val="hybridMultilevel"/>
    <w:tmpl w:val="9A02E27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25F84EC1"/>
    <w:multiLevelType w:val="hybridMultilevel"/>
    <w:tmpl w:val="33CED26C"/>
    <w:lvl w:ilvl="0" w:tplc="27DC8A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2640299D"/>
    <w:multiLevelType w:val="hybridMultilevel"/>
    <w:tmpl w:val="54C8DA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28C70CFF"/>
    <w:multiLevelType w:val="hybridMultilevel"/>
    <w:tmpl w:val="A24CD2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2ACD3400"/>
    <w:multiLevelType w:val="hybridMultilevel"/>
    <w:tmpl w:val="42A088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2D376366"/>
    <w:multiLevelType w:val="hybridMultilevel"/>
    <w:tmpl w:val="C506028A"/>
    <w:lvl w:ilvl="0" w:tplc="C8C275E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2DDE5565"/>
    <w:multiLevelType w:val="hybridMultilevel"/>
    <w:tmpl w:val="0BAE86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2ED44866"/>
    <w:multiLevelType w:val="hybridMultilevel"/>
    <w:tmpl w:val="57CE04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2F783989"/>
    <w:multiLevelType w:val="hybridMultilevel"/>
    <w:tmpl w:val="A43652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D848FB96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2FEA6A1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1">
    <w:nsid w:val="305B420A"/>
    <w:multiLevelType w:val="hybridMultilevel"/>
    <w:tmpl w:val="8CDC54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31222B87"/>
    <w:multiLevelType w:val="hybridMultilevel"/>
    <w:tmpl w:val="04F232E0"/>
    <w:lvl w:ilvl="0" w:tplc="1506F6D4">
      <w:start w:val="1"/>
      <w:numFmt w:val="bullet"/>
      <w:pStyle w:val="a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36B04094"/>
    <w:multiLevelType w:val="hybridMultilevel"/>
    <w:tmpl w:val="8AA415A8"/>
    <w:lvl w:ilvl="0" w:tplc="65C2373E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D064403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5E0D56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3E4EA7A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60CDBF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83229C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3F8351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56412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3650E91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36F51146"/>
    <w:multiLevelType w:val="hybridMultilevel"/>
    <w:tmpl w:val="A49A54B6"/>
    <w:lvl w:ilvl="0" w:tplc="FD7410F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0F4F32C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650A8F2A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A16502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4C4555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A3A6C0F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77C977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D1EB71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A142CF5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5">
    <w:nsid w:val="37C96B15"/>
    <w:multiLevelType w:val="hybridMultilevel"/>
    <w:tmpl w:val="8006C814"/>
    <w:lvl w:ilvl="0" w:tplc="D848FB9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6">
    <w:nsid w:val="37DE0DA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7">
    <w:nsid w:val="38472CDC"/>
    <w:multiLevelType w:val="hybridMultilevel"/>
    <w:tmpl w:val="8F58CB2E"/>
    <w:lvl w:ilvl="0" w:tplc="04090001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38E86B06"/>
    <w:multiLevelType w:val="hybridMultilevel"/>
    <w:tmpl w:val="02480028"/>
    <w:lvl w:ilvl="0" w:tplc="0F0EC77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6EA58A4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6A48C08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4EAA5D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A4CE088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0A4EEF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FBE1E6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29A30E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C0AAD3C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9">
    <w:nsid w:val="39484291"/>
    <w:multiLevelType w:val="hybridMultilevel"/>
    <w:tmpl w:val="8DDA6112"/>
    <w:lvl w:ilvl="0" w:tplc="F1ACEDC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0">
    <w:nsid w:val="3ACA29E6"/>
    <w:multiLevelType w:val="hybridMultilevel"/>
    <w:tmpl w:val="31EA23D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1">
    <w:nsid w:val="3C653D75"/>
    <w:multiLevelType w:val="hybridMultilevel"/>
    <w:tmpl w:val="18F0F3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2">
    <w:nsid w:val="3DF4018E"/>
    <w:multiLevelType w:val="hybridMultilevel"/>
    <w:tmpl w:val="B6EE4CC4"/>
    <w:lvl w:ilvl="0" w:tplc="04090003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3">
    <w:nsid w:val="43100E99"/>
    <w:multiLevelType w:val="hybridMultilevel"/>
    <w:tmpl w:val="AE3CA4C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4">
    <w:nsid w:val="45550992"/>
    <w:multiLevelType w:val="hybridMultilevel"/>
    <w:tmpl w:val="9D6A7E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5">
    <w:nsid w:val="45CC567E"/>
    <w:multiLevelType w:val="hybridMultilevel"/>
    <w:tmpl w:val="6D82AC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6">
    <w:nsid w:val="46AB4CD7"/>
    <w:multiLevelType w:val="multilevel"/>
    <w:tmpl w:val="F622F97A"/>
    <w:lvl w:ilvl="0">
      <w:start w:val="10"/>
      <w:numFmt w:val="none"/>
      <w:lvlText w:val="第 10 章 "/>
      <w:lvlJc w:val="left"/>
      <w:pPr>
        <w:tabs>
          <w:tab w:val="num" w:pos="1800"/>
        </w:tabs>
        <w:ind w:left="432" w:hanging="432"/>
      </w:pPr>
      <w:rPr>
        <w:rFonts w:ascii="隶书" w:eastAsia="隶书" w:hint="eastAsia"/>
        <w:b w:val="0"/>
        <w:i w:val="0"/>
      </w:rPr>
    </w:lvl>
    <w:lvl w:ilvl="1">
      <w:start w:val="1"/>
      <w:numFmt w:val="decimal"/>
      <w:lvlText w:val="10%1.%2"/>
      <w:lvlJc w:val="left"/>
      <w:pPr>
        <w:tabs>
          <w:tab w:val="num" w:pos="1080"/>
        </w:tabs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lvlText w:val="%110.%2.%3"/>
      <w:lvlJc w:val="left"/>
      <w:pPr>
        <w:tabs>
          <w:tab w:val="num" w:pos="1440"/>
        </w:tabs>
        <w:ind w:left="567" w:hanging="567"/>
      </w:pPr>
      <w:rPr>
        <w:rFonts w:ascii="Times New Roman" w:hAnsi="Times New Roman" w:hint="default"/>
      </w:rPr>
    </w:lvl>
    <w:lvl w:ilvl="3">
      <w:start w:val="1"/>
      <w:numFmt w:val="chineseCountingThousand"/>
      <w:lvlText w:val="%1 %4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7">
    <w:nsid w:val="46E86B34"/>
    <w:multiLevelType w:val="hybridMultilevel"/>
    <w:tmpl w:val="FAD448E8"/>
    <w:lvl w:ilvl="0" w:tplc="04090001">
      <w:start w:val="2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>
    <w:nsid w:val="488E221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9">
    <w:nsid w:val="4CB20394"/>
    <w:multiLevelType w:val="hybridMultilevel"/>
    <w:tmpl w:val="06D4716A"/>
    <w:lvl w:ilvl="0" w:tplc="E89070FC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0">
    <w:nsid w:val="4CBD2F2C"/>
    <w:multiLevelType w:val="hybridMultilevel"/>
    <w:tmpl w:val="EB1A0504"/>
    <w:lvl w:ilvl="0" w:tplc="BDB44CD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1324F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1A0B06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5E6C11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65828A3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EE428A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0125FA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C7BE366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2708CA9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1">
    <w:nsid w:val="4E322B8F"/>
    <w:multiLevelType w:val="hybridMultilevel"/>
    <w:tmpl w:val="8A2A0D22"/>
    <w:lvl w:ilvl="0" w:tplc="04090003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2">
    <w:nsid w:val="4ED470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3">
    <w:nsid w:val="50FA53F8"/>
    <w:multiLevelType w:val="hybridMultilevel"/>
    <w:tmpl w:val="49ACC8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4">
    <w:nsid w:val="50FF05FF"/>
    <w:multiLevelType w:val="hybridMultilevel"/>
    <w:tmpl w:val="5F90923E"/>
    <w:lvl w:ilvl="0" w:tplc="4B1E2E6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4EDEF4C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A109D8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5244E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5A61DCC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740DAD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1D223F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6C324CA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CBC4992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5">
    <w:nsid w:val="533B326F"/>
    <w:multiLevelType w:val="hybridMultilevel"/>
    <w:tmpl w:val="D2F48F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6">
    <w:nsid w:val="54F80219"/>
    <w:multiLevelType w:val="hybridMultilevel"/>
    <w:tmpl w:val="73BA2B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7">
    <w:nsid w:val="553F24AB"/>
    <w:multiLevelType w:val="hybridMultilevel"/>
    <w:tmpl w:val="13D8AB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8">
    <w:nsid w:val="562A5704"/>
    <w:multiLevelType w:val="hybridMultilevel"/>
    <w:tmpl w:val="585298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9">
    <w:nsid w:val="59B12F2A"/>
    <w:multiLevelType w:val="hybridMultilevel"/>
    <w:tmpl w:val="C8F263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0">
    <w:nsid w:val="5BB2782A"/>
    <w:multiLevelType w:val="hybridMultilevel"/>
    <w:tmpl w:val="7892F2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1">
    <w:nsid w:val="5CAE43F1"/>
    <w:multiLevelType w:val="hybridMultilevel"/>
    <w:tmpl w:val="41E67B5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2">
    <w:nsid w:val="5D3E6251"/>
    <w:multiLevelType w:val="hybridMultilevel"/>
    <w:tmpl w:val="FD987E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3">
    <w:nsid w:val="5E077456"/>
    <w:multiLevelType w:val="hybridMultilevel"/>
    <w:tmpl w:val="3F62F1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4">
    <w:nsid w:val="5F8B1885"/>
    <w:multiLevelType w:val="hybridMultilevel"/>
    <w:tmpl w:val="A82E5BF6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5">
    <w:nsid w:val="60BC490D"/>
    <w:multiLevelType w:val="hybridMultilevel"/>
    <w:tmpl w:val="4894CF8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6">
    <w:nsid w:val="637A120E"/>
    <w:multiLevelType w:val="hybridMultilevel"/>
    <w:tmpl w:val="B3A204C6"/>
    <w:lvl w:ilvl="0" w:tplc="04090003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7">
    <w:nsid w:val="64EC72DA"/>
    <w:multiLevelType w:val="hybridMultilevel"/>
    <w:tmpl w:val="F7E223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8">
    <w:nsid w:val="65972C5B"/>
    <w:multiLevelType w:val="hybridMultilevel"/>
    <w:tmpl w:val="B1408F2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9">
    <w:nsid w:val="6A6B68C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0">
    <w:nsid w:val="6C2F240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1">
    <w:nsid w:val="6DFF2483"/>
    <w:multiLevelType w:val="hybridMultilevel"/>
    <w:tmpl w:val="117AF08E"/>
    <w:lvl w:ilvl="0" w:tplc="F796C65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5C6D50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B34301A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34802EE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BDF884E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490FFE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9A896B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EB4F6A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CBCBE1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2">
    <w:nsid w:val="6EF02A45"/>
    <w:multiLevelType w:val="hybridMultilevel"/>
    <w:tmpl w:val="1FB25594"/>
    <w:lvl w:ilvl="0" w:tplc="576098FA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6F9B6F74"/>
    <w:multiLevelType w:val="hybridMultilevel"/>
    <w:tmpl w:val="17D0E7C0"/>
    <w:lvl w:ilvl="0" w:tplc="19FA0A0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7080CC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E40FE3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8742B9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6B18FA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0FC9D4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97E692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443E910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AA8791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4">
    <w:nsid w:val="70E07E63"/>
    <w:multiLevelType w:val="hybridMultilevel"/>
    <w:tmpl w:val="E0EC3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5">
    <w:nsid w:val="719F2596"/>
    <w:multiLevelType w:val="hybridMultilevel"/>
    <w:tmpl w:val="6068F45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6">
    <w:nsid w:val="71BE508D"/>
    <w:multiLevelType w:val="hybridMultilevel"/>
    <w:tmpl w:val="0DFE36E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7">
    <w:nsid w:val="71E8299F"/>
    <w:multiLevelType w:val="hybridMultilevel"/>
    <w:tmpl w:val="FCB65B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8">
    <w:nsid w:val="72E870BD"/>
    <w:multiLevelType w:val="hybridMultilevel"/>
    <w:tmpl w:val="8E56E1C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9">
    <w:nsid w:val="735A16C9"/>
    <w:multiLevelType w:val="hybridMultilevel"/>
    <w:tmpl w:val="9B8CB08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0">
    <w:nsid w:val="73C92553"/>
    <w:multiLevelType w:val="hybridMultilevel"/>
    <w:tmpl w:val="466AAE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1">
    <w:nsid w:val="73CE7BBD"/>
    <w:multiLevelType w:val="hybridMultilevel"/>
    <w:tmpl w:val="4B9E578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2">
    <w:nsid w:val="75825240"/>
    <w:multiLevelType w:val="hybridMultilevel"/>
    <w:tmpl w:val="5C7EA1C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3">
    <w:nsid w:val="774E38A9"/>
    <w:multiLevelType w:val="multilevel"/>
    <w:tmpl w:val="C3B21C4C"/>
    <w:lvl w:ilvl="0">
      <w:start w:val="10"/>
      <w:numFmt w:val="none"/>
      <w:pStyle w:val="2"/>
      <w:lvlText w:val="第 8 章 "/>
      <w:lvlJc w:val="left"/>
      <w:pPr>
        <w:tabs>
          <w:tab w:val="num" w:pos="1800"/>
        </w:tabs>
        <w:ind w:left="432" w:hanging="432"/>
      </w:pPr>
      <w:rPr>
        <w:rFonts w:ascii="隶书" w:eastAsia="隶书" w:hint="eastAsia"/>
        <w:b w:val="0"/>
        <w:i w:val="0"/>
      </w:rPr>
    </w:lvl>
    <w:lvl w:ilvl="1">
      <w:start w:val="1"/>
      <w:numFmt w:val="decimal"/>
      <w:pStyle w:val="20"/>
      <w:lvlText w:val="8%1.%2"/>
      <w:lvlJc w:val="left"/>
      <w:pPr>
        <w:tabs>
          <w:tab w:val="num" w:pos="1080"/>
        </w:tabs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8.%2.%3"/>
      <w:lvlJc w:val="left"/>
      <w:pPr>
        <w:tabs>
          <w:tab w:val="num" w:pos="1440"/>
        </w:tabs>
        <w:ind w:left="567" w:hanging="567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 %4"/>
      <w:lvlJc w:val="left"/>
      <w:pPr>
        <w:tabs>
          <w:tab w:val="num" w:pos="960"/>
        </w:tabs>
        <w:ind w:left="807" w:hanging="56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4">
    <w:nsid w:val="7A253D0D"/>
    <w:multiLevelType w:val="hybridMultilevel"/>
    <w:tmpl w:val="2A5A35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5">
    <w:nsid w:val="7A7E7968"/>
    <w:multiLevelType w:val="hybridMultilevel"/>
    <w:tmpl w:val="C0EE0BFA"/>
    <w:lvl w:ilvl="0" w:tplc="249277F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474A398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33ED5A8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2BC4530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ABA699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AC90C47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8EC996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540FE9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E1D082E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6">
    <w:nsid w:val="7B331C82"/>
    <w:multiLevelType w:val="hybridMultilevel"/>
    <w:tmpl w:val="BD001F92"/>
    <w:lvl w:ilvl="0" w:tplc="04090001">
      <w:start w:val="1"/>
      <w:numFmt w:val="bullet"/>
      <w:lvlText w:val=""/>
      <w:lvlJc w:val="left"/>
      <w:pPr>
        <w:tabs>
          <w:tab w:val="num" w:pos="817"/>
        </w:tabs>
        <w:ind w:left="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97">
    <w:nsid w:val="7BD55C58"/>
    <w:multiLevelType w:val="hybridMultilevel"/>
    <w:tmpl w:val="159095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8">
    <w:nsid w:val="7C9B2052"/>
    <w:multiLevelType w:val="hybridMultilevel"/>
    <w:tmpl w:val="4DCE2A6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9">
    <w:nsid w:val="7DC536CC"/>
    <w:multiLevelType w:val="hybridMultilevel"/>
    <w:tmpl w:val="028C0C80"/>
    <w:lvl w:ilvl="0" w:tplc="04090001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0">
    <w:nsid w:val="7F0246EA"/>
    <w:multiLevelType w:val="hybridMultilevel"/>
    <w:tmpl w:val="A090507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1">
    <w:nsid w:val="7F595E3E"/>
    <w:multiLevelType w:val="hybridMultilevel"/>
    <w:tmpl w:val="5C8AA164"/>
    <w:lvl w:ilvl="0" w:tplc="65E8142A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2">
    <w:nsid w:val="7FBB0EA5"/>
    <w:multiLevelType w:val="hybridMultilevel"/>
    <w:tmpl w:val="F6909F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3"/>
  </w:num>
  <w:num w:numId="2">
    <w:abstractNumId w:val="42"/>
  </w:num>
  <w:num w:numId="3">
    <w:abstractNumId w:val="13"/>
  </w:num>
  <w:num w:numId="4">
    <w:abstractNumId w:val="10"/>
  </w:num>
  <w:num w:numId="5">
    <w:abstractNumId w:val="41"/>
  </w:num>
  <w:num w:numId="6">
    <w:abstractNumId w:val="54"/>
  </w:num>
  <w:num w:numId="7">
    <w:abstractNumId w:val="47"/>
  </w:num>
  <w:num w:numId="8">
    <w:abstractNumId w:val="67"/>
  </w:num>
  <w:num w:numId="9">
    <w:abstractNumId w:val="46"/>
  </w:num>
  <w:num w:numId="10">
    <w:abstractNumId w:val="49"/>
  </w:num>
  <w:num w:numId="11">
    <w:abstractNumId w:val="92"/>
  </w:num>
  <w:num w:numId="12">
    <w:abstractNumId w:val="102"/>
  </w:num>
  <w:num w:numId="13">
    <w:abstractNumId w:val="22"/>
  </w:num>
  <w:num w:numId="14">
    <w:abstractNumId w:val="96"/>
  </w:num>
  <w:num w:numId="15">
    <w:abstractNumId w:val="84"/>
  </w:num>
  <w:num w:numId="16">
    <w:abstractNumId w:val="63"/>
  </w:num>
  <w:num w:numId="17">
    <w:abstractNumId w:val="35"/>
  </w:num>
  <w:num w:numId="18">
    <w:abstractNumId w:val="94"/>
  </w:num>
  <w:num w:numId="19">
    <w:abstractNumId w:val="78"/>
  </w:num>
  <w:num w:numId="20">
    <w:abstractNumId w:val="71"/>
  </w:num>
  <w:num w:numId="21">
    <w:abstractNumId w:val="62"/>
  </w:num>
  <w:num w:numId="22">
    <w:abstractNumId w:val="8"/>
  </w:num>
  <w:num w:numId="23">
    <w:abstractNumId w:val="68"/>
  </w:num>
  <w:num w:numId="24">
    <w:abstractNumId w:val="50"/>
  </w:num>
  <w:num w:numId="25">
    <w:abstractNumId w:val="29"/>
  </w:num>
  <w:num w:numId="26">
    <w:abstractNumId w:val="6"/>
  </w:num>
  <w:num w:numId="27">
    <w:abstractNumId w:val="79"/>
  </w:num>
  <w:num w:numId="28">
    <w:abstractNumId w:val="80"/>
  </w:num>
  <w:num w:numId="29">
    <w:abstractNumId w:val="40"/>
  </w:num>
  <w:num w:numId="30">
    <w:abstractNumId w:val="58"/>
  </w:num>
  <w:num w:numId="31">
    <w:abstractNumId w:val="2"/>
  </w:num>
  <w:num w:numId="32">
    <w:abstractNumId w:val="32"/>
  </w:num>
  <w:num w:numId="33">
    <w:abstractNumId w:val="48"/>
  </w:num>
  <w:num w:numId="34">
    <w:abstractNumId w:val="87"/>
  </w:num>
  <w:num w:numId="35">
    <w:abstractNumId w:val="66"/>
  </w:num>
  <w:num w:numId="36">
    <w:abstractNumId w:val="95"/>
  </w:num>
  <w:num w:numId="37">
    <w:abstractNumId w:val="26"/>
  </w:num>
  <w:num w:numId="38">
    <w:abstractNumId w:val="19"/>
  </w:num>
  <w:num w:numId="39">
    <w:abstractNumId w:val="38"/>
  </w:num>
  <w:num w:numId="40">
    <w:abstractNumId w:val="34"/>
  </w:num>
  <w:num w:numId="41">
    <w:abstractNumId w:val="21"/>
  </w:num>
  <w:num w:numId="42">
    <w:abstractNumId w:val="18"/>
  </w:num>
  <w:num w:numId="43">
    <w:abstractNumId w:val="97"/>
  </w:num>
  <w:num w:numId="44">
    <w:abstractNumId w:val="101"/>
  </w:num>
  <w:num w:numId="45">
    <w:abstractNumId w:val="12"/>
  </w:num>
  <w:num w:numId="46">
    <w:abstractNumId w:val="70"/>
  </w:num>
  <w:num w:numId="47">
    <w:abstractNumId w:val="86"/>
  </w:num>
  <w:num w:numId="48">
    <w:abstractNumId w:val="81"/>
  </w:num>
  <w:num w:numId="49">
    <w:abstractNumId w:val="39"/>
  </w:num>
  <w:num w:numId="50">
    <w:abstractNumId w:val="37"/>
  </w:num>
  <w:num w:numId="51">
    <w:abstractNumId w:val="90"/>
  </w:num>
  <w:num w:numId="52">
    <w:abstractNumId w:val="69"/>
  </w:num>
  <w:num w:numId="53">
    <w:abstractNumId w:val="61"/>
  </w:num>
  <w:num w:numId="54">
    <w:abstractNumId w:val="5"/>
  </w:num>
  <w:num w:numId="55">
    <w:abstractNumId w:val="1"/>
  </w:num>
  <w:num w:numId="56">
    <w:abstractNumId w:val="83"/>
  </w:num>
  <w:num w:numId="57">
    <w:abstractNumId w:val="85"/>
  </w:num>
  <w:num w:numId="58">
    <w:abstractNumId w:val="73"/>
  </w:num>
  <w:num w:numId="59">
    <w:abstractNumId w:val="74"/>
  </w:num>
  <w:num w:numId="60">
    <w:abstractNumId w:val="59"/>
  </w:num>
  <w:num w:numId="61">
    <w:abstractNumId w:val="88"/>
  </w:num>
  <w:num w:numId="62">
    <w:abstractNumId w:val="60"/>
  </w:num>
  <w:num w:numId="63">
    <w:abstractNumId w:val="25"/>
  </w:num>
  <w:num w:numId="64">
    <w:abstractNumId w:val="52"/>
  </w:num>
  <w:num w:numId="65">
    <w:abstractNumId w:val="24"/>
  </w:num>
  <w:num w:numId="66">
    <w:abstractNumId w:val="65"/>
  </w:num>
  <w:num w:numId="67">
    <w:abstractNumId w:val="51"/>
  </w:num>
  <w:num w:numId="68">
    <w:abstractNumId w:val="55"/>
  </w:num>
  <w:num w:numId="69">
    <w:abstractNumId w:val="72"/>
  </w:num>
  <w:num w:numId="70">
    <w:abstractNumId w:val="53"/>
  </w:num>
  <w:num w:numId="71">
    <w:abstractNumId w:val="28"/>
  </w:num>
  <w:num w:numId="72">
    <w:abstractNumId w:val="45"/>
  </w:num>
  <w:num w:numId="73">
    <w:abstractNumId w:val="76"/>
  </w:num>
  <w:num w:numId="74">
    <w:abstractNumId w:val="44"/>
  </w:num>
  <w:num w:numId="75">
    <w:abstractNumId w:val="3"/>
  </w:num>
  <w:num w:numId="76">
    <w:abstractNumId w:val="75"/>
  </w:num>
  <w:num w:numId="77">
    <w:abstractNumId w:val="27"/>
  </w:num>
  <w:num w:numId="78">
    <w:abstractNumId w:val="0"/>
  </w:num>
  <w:num w:numId="79">
    <w:abstractNumId w:val="16"/>
  </w:num>
  <w:num w:numId="80">
    <w:abstractNumId w:val="57"/>
  </w:num>
  <w:num w:numId="81">
    <w:abstractNumId w:val="30"/>
  </w:num>
  <w:num w:numId="82">
    <w:abstractNumId w:val="9"/>
  </w:num>
  <w:num w:numId="83">
    <w:abstractNumId w:val="89"/>
  </w:num>
  <w:num w:numId="84">
    <w:abstractNumId w:val="15"/>
  </w:num>
  <w:num w:numId="85">
    <w:abstractNumId w:val="14"/>
  </w:num>
  <w:num w:numId="86">
    <w:abstractNumId w:val="56"/>
  </w:num>
  <w:num w:numId="87">
    <w:abstractNumId w:val="23"/>
  </w:num>
  <w:num w:numId="88">
    <w:abstractNumId w:val="33"/>
  </w:num>
  <w:num w:numId="89">
    <w:abstractNumId w:val="17"/>
  </w:num>
  <w:num w:numId="90">
    <w:abstractNumId w:val="64"/>
  </w:num>
  <w:num w:numId="91">
    <w:abstractNumId w:val="11"/>
  </w:num>
  <w:num w:numId="92">
    <w:abstractNumId w:val="43"/>
  </w:num>
  <w:num w:numId="93">
    <w:abstractNumId w:val="36"/>
  </w:num>
  <w:num w:numId="94">
    <w:abstractNumId w:val="31"/>
  </w:num>
  <w:num w:numId="95">
    <w:abstractNumId w:val="99"/>
  </w:num>
  <w:num w:numId="96">
    <w:abstractNumId w:val="98"/>
  </w:num>
  <w:num w:numId="97">
    <w:abstractNumId w:val="100"/>
  </w:num>
  <w:num w:numId="98">
    <w:abstractNumId w:val="93"/>
  </w:num>
  <w:num w:numId="99">
    <w:abstractNumId w:val="4"/>
  </w:num>
  <w:num w:numId="100">
    <w:abstractNumId w:val="77"/>
  </w:num>
  <w:num w:numId="101">
    <w:abstractNumId w:val="91"/>
  </w:num>
  <w:num w:numId="102">
    <w:abstractNumId w:val="93"/>
  </w:num>
  <w:num w:numId="103">
    <w:abstractNumId w:val="93"/>
  </w:num>
  <w:num w:numId="104">
    <w:abstractNumId w:val="93"/>
  </w:num>
  <w:num w:numId="105">
    <w:abstractNumId w:val="93"/>
  </w:num>
  <w:num w:numId="106">
    <w:abstractNumId w:val="7"/>
  </w:num>
  <w:num w:numId="107">
    <w:abstractNumId w:val="20"/>
  </w:num>
  <w:num w:numId="108">
    <w:abstractNumId w:val="82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90"/>
  <w:printFractionalCharacterWidth/>
  <w:embedSystemFonts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doNotHyphenateCaps/>
  <w:drawingGridHorizontalSpacing w:val="120"/>
  <w:drawingGridVerticalSpacing w:val="104"/>
  <w:displayHorizontalDrawingGridEvery w:val="0"/>
  <w:displayVerticalDrawingGridEvery w:val="3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AskedForShutdown" w:val="yes"/>
    <w:docVar w:name="InputCellCount" w:val="606"/>
    <w:docVar w:name="MATLABFig16Color" w:val="YES"/>
    <w:docVar w:name="MATLABFigEmbed" w:val="YES"/>
    <w:docVar w:name="MATLABFigHeight" w:val="12"/>
    <w:docVar w:name="MATLABFigUnits" w:val="Centimeters"/>
    <w:docVar w:name="MATLABFigWidth" w:val="14"/>
    <w:docVar w:name="MATLABFmt" w:val="Short"/>
    <w:docVar w:name="MATLABFmtStyle" w:val="Compact"/>
    <w:docVar w:name="MATLABStopOnError" w:val="YES"/>
    <w:docVar w:name="ShowCellMarkers" w:val="1"/>
    <w:docVar w:name="ShowRecalcMarkers" w:val="1"/>
  </w:docVars>
  <w:rsids>
    <w:rsidRoot w:val="008436D4"/>
    <w:rsid w:val="00000091"/>
    <w:rsid w:val="0000049E"/>
    <w:rsid w:val="00000960"/>
    <w:rsid w:val="00001A5A"/>
    <w:rsid w:val="0000296E"/>
    <w:rsid w:val="00003431"/>
    <w:rsid w:val="00011CAA"/>
    <w:rsid w:val="000128BF"/>
    <w:rsid w:val="0001336D"/>
    <w:rsid w:val="00015607"/>
    <w:rsid w:val="00015E83"/>
    <w:rsid w:val="000179C5"/>
    <w:rsid w:val="00021537"/>
    <w:rsid w:val="00021F0F"/>
    <w:rsid w:val="0002544E"/>
    <w:rsid w:val="0002604A"/>
    <w:rsid w:val="00030256"/>
    <w:rsid w:val="00031C73"/>
    <w:rsid w:val="000320E4"/>
    <w:rsid w:val="00033877"/>
    <w:rsid w:val="000415B9"/>
    <w:rsid w:val="00042264"/>
    <w:rsid w:val="0004306C"/>
    <w:rsid w:val="00043072"/>
    <w:rsid w:val="000434FC"/>
    <w:rsid w:val="000450E2"/>
    <w:rsid w:val="000450E6"/>
    <w:rsid w:val="00045CC1"/>
    <w:rsid w:val="00052E7E"/>
    <w:rsid w:val="0005300F"/>
    <w:rsid w:val="00054125"/>
    <w:rsid w:val="000548E6"/>
    <w:rsid w:val="00054D39"/>
    <w:rsid w:val="00056577"/>
    <w:rsid w:val="00056A5A"/>
    <w:rsid w:val="0006202E"/>
    <w:rsid w:val="00062194"/>
    <w:rsid w:val="00062D27"/>
    <w:rsid w:val="00063095"/>
    <w:rsid w:val="00064175"/>
    <w:rsid w:val="00065422"/>
    <w:rsid w:val="000659E4"/>
    <w:rsid w:val="000660F7"/>
    <w:rsid w:val="00066965"/>
    <w:rsid w:val="00067999"/>
    <w:rsid w:val="00072D6B"/>
    <w:rsid w:val="00073E4F"/>
    <w:rsid w:val="00074886"/>
    <w:rsid w:val="000776C2"/>
    <w:rsid w:val="00077BA4"/>
    <w:rsid w:val="00081D03"/>
    <w:rsid w:val="000829B9"/>
    <w:rsid w:val="00083669"/>
    <w:rsid w:val="000844FA"/>
    <w:rsid w:val="00084CD7"/>
    <w:rsid w:val="00086304"/>
    <w:rsid w:val="00086528"/>
    <w:rsid w:val="00086879"/>
    <w:rsid w:val="000915A3"/>
    <w:rsid w:val="00093A32"/>
    <w:rsid w:val="00093A5F"/>
    <w:rsid w:val="0009518B"/>
    <w:rsid w:val="00095E32"/>
    <w:rsid w:val="000970E5"/>
    <w:rsid w:val="000A2DAD"/>
    <w:rsid w:val="000A2F58"/>
    <w:rsid w:val="000A43D1"/>
    <w:rsid w:val="000A60D4"/>
    <w:rsid w:val="000A692B"/>
    <w:rsid w:val="000B0B5B"/>
    <w:rsid w:val="000B170F"/>
    <w:rsid w:val="000B45FA"/>
    <w:rsid w:val="000B47DB"/>
    <w:rsid w:val="000B4DE6"/>
    <w:rsid w:val="000B5146"/>
    <w:rsid w:val="000C0180"/>
    <w:rsid w:val="000C0FB6"/>
    <w:rsid w:val="000C1518"/>
    <w:rsid w:val="000C2322"/>
    <w:rsid w:val="000C2A10"/>
    <w:rsid w:val="000C2AE2"/>
    <w:rsid w:val="000C2C24"/>
    <w:rsid w:val="000C2F54"/>
    <w:rsid w:val="000C2FD3"/>
    <w:rsid w:val="000C3EAD"/>
    <w:rsid w:val="000C68CF"/>
    <w:rsid w:val="000C6A7E"/>
    <w:rsid w:val="000C7861"/>
    <w:rsid w:val="000C79B1"/>
    <w:rsid w:val="000D026D"/>
    <w:rsid w:val="000D0405"/>
    <w:rsid w:val="000D1137"/>
    <w:rsid w:val="000D120A"/>
    <w:rsid w:val="000D124F"/>
    <w:rsid w:val="000D1C13"/>
    <w:rsid w:val="000D3267"/>
    <w:rsid w:val="000D41F1"/>
    <w:rsid w:val="000D4259"/>
    <w:rsid w:val="000D4FAB"/>
    <w:rsid w:val="000D6434"/>
    <w:rsid w:val="000D7FFA"/>
    <w:rsid w:val="000E3143"/>
    <w:rsid w:val="000E5445"/>
    <w:rsid w:val="000E5957"/>
    <w:rsid w:val="000E5C8D"/>
    <w:rsid w:val="000E7980"/>
    <w:rsid w:val="000F1890"/>
    <w:rsid w:val="000F1A12"/>
    <w:rsid w:val="000F255F"/>
    <w:rsid w:val="000F2B0F"/>
    <w:rsid w:val="000F4E03"/>
    <w:rsid w:val="000F4EB4"/>
    <w:rsid w:val="000F6997"/>
    <w:rsid w:val="000F7DDB"/>
    <w:rsid w:val="00101CBA"/>
    <w:rsid w:val="001030D8"/>
    <w:rsid w:val="0010352E"/>
    <w:rsid w:val="001048E0"/>
    <w:rsid w:val="0010562C"/>
    <w:rsid w:val="00105CDB"/>
    <w:rsid w:val="00110617"/>
    <w:rsid w:val="00110690"/>
    <w:rsid w:val="00110C0C"/>
    <w:rsid w:val="00111DA9"/>
    <w:rsid w:val="00113140"/>
    <w:rsid w:val="00113688"/>
    <w:rsid w:val="00114D01"/>
    <w:rsid w:val="00115C72"/>
    <w:rsid w:val="00116FA1"/>
    <w:rsid w:val="00117294"/>
    <w:rsid w:val="00122DE3"/>
    <w:rsid w:val="00122F1D"/>
    <w:rsid w:val="00126B6D"/>
    <w:rsid w:val="00127F77"/>
    <w:rsid w:val="001315B2"/>
    <w:rsid w:val="00134ACC"/>
    <w:rsid w:val="00136320"/>
    <w:rsid w:val="0013715C"/>
    <w:rsid w:val="00140698"/>
    <w:rsid w:val="00141BA7"/>
    <w:rsid w:val="00143363"/>
    <w:rsid w:val="00143CBB"/>
    <w:rsid w:val="0014455A"/>
    <w:rsid w:val="001446A2"/>
    <w:rsid w:val="00145B48"/>
    <w:rsid w:val="00147A79"/>
    <w:rsid w:val="001506A4"/>
    <w:rsid w:val="001518ED"/>
    <w:rsid w:val="00151C2F"/>
    <w:rsid w:val="00154953"/>
    <w:rsid w:val="001555EE"/>
    <w:rsid w:val="00156B04"/>
    <w:rsid w:val="0016023B"/>
    <w:rsid w:val="00160682"/>
    <w:rsid w:val="00160EC6"/>
    <w:rsid w:val="001611DF"/>
    <w:rsid w:val="0016207F"/>
    <w:rsid w:val="00162130"/>
    <w:rsid w:val="001645C6"/>
    <w:rsid w:val="00164700"/>
    <w:rsid w:val="00171446"/>
    <w:rsid w:val="0017281D"/>
    <w:rsid w:val="0017304A"/>
    <w:rsid w:val="0017582F"/>
    <w:rsid w:val="00175C74"/>
    <w:rsid w:val="00180800"/>
    <w:rsid w:val="001820EE"/>
    <w:rsid w:val="001840D3"/>
    <w:rsid w:val="001913D8"/>
    <w:rsid w:val="00196CE9"/>
    <w:rsid w:val="001A0A35"/>
    <w:rsid w:val="001A210E"/>
    <w:rsid w:val="001A3029"/>
    <w:rsid w:val="001A3B2A"/>
    <w:rsid w:val="001A4660"/>
    <w:rsid w:val="001A54F3"/>
    <w:rsid w:val="001A57A5"/>
    <w:rsid w:val="001A5E43"/>
    <w:rsid w:val="001A6625"/>
    <w:rsid w:val="001A6F3F"/>
    <w:rsid w:val="001A77D8"/>
    <w:rsid w:val="001A78C5"/>
    <w:rsid w:val="001A7CBC"/>
    <w:rsid w:val="001B0E7D"/>
    <w:rsid w:val="001B1B9E"/>
    <w:rsid w:val="001B248B"/>
    <w:rsid w:val="001B2DDF"/>
    <w:rsid w:val="001B336C"/>
    <w:rsid w:val="001B4F78"/>
    <w:rsid w:val="001B594C"/>
    <w:rsid w:val="001B5F68"/>
    <w:rsid w:val="001B6DE5"/>
    <w:rsid w:val="001C0325"/>
    <w:rsid w:val="001C09CB"/>
    <w:rsid w:val="001C183F"/>
    <w:rsid w:val="001C1CB5"/>
    <w:rsid w:val="001C52DA"/>
    <w:rsid w:val="001D12BE"/>
    <w:rsid w:val="001D151A"/>
    <w:rsid w:val="001D4842"/>
    <w:rsid w:val="001D5D13"/>
    <w:rsid w:val="001D73F8"/>
    <w:rsid w:val="001E246B"/>
    <w:rsid w:val="001E291D"/>
    <w:rsid w:val="001E34E3"/>
    <w:rsid w:val="001E5B49"/>
    <w:rsid w:val="001E7415"/>
    <w:rsid w:val="001E797B"/>
    <w:rsid w:val="001E7CC1"/>
    <w:rsid w:val="001F1459"/>
    <w:rsid w:val="001F4E65"/>
    <w:rsid w:val="001F5E87"/>
    <w:rsid w:val="001F69B1"/>
    <w:rsid w:val="002003EE"/>
    <w:rsid w:val="0020114F"/>
    <w:rsid w:val="00204DEA"/>
    <w:rsid w:val="0020582C"/>
    <w:rsid w:val="00213042"/>
    <w:rsid w:val="00214682"/>
    <w:rsid w:val="00214FF5"/>
    <w:rsid w:val="002165BB"/>
    <w:rsid w:val="00220478"/>
    <w:rsid w:val="00221764"/>
    <w:rsid w:val="00221D3E"/>
    <w:rsid w:val="0022276C"/>
    <w:rsid w:val="00222C22"/>
    <w:rsid w:val="00224D9C"/>
    <w:rsid w:val="0022514D"/>
    <w:rsid w:val="00226300"/>
    <w:rsid w:val="002269F1"/>
    <w:rsid w:val="00227768"/>
    <w:rsid w:val="00233472"/>
    <w:rsid w:val="00234A2B"/>
    <w:rsid w:val="0023534D"/>
    <w:rsid w:val="00237404"/>
    <w:rsid w:val="00240034"/>
    <w:rsid w:val="002407C5"/>
    <w:rsid w:val="00240DC7"/>
    <w:rsid w:val="00244D9E"/>
    <w:rsid w:val="00245736"/>
    <w:rsid w:val="00246131"/>
    <w:rsid w:val="0025003D"/>
    <w:rsid w:val="00250042"/>
    <w:rsid w:val="00253138"/>
    <w:rsid w:val="0025412D"/>
    <w:rsid w:val="0025752B"/>
    <w:rsid w:val="00257958"/>
    <w:rsid w:val="00267CFB"/>
    <w:rsid w:val="002718F6"/>
    <w:rsid w:val="00271F4B"/>
    <w:rsid w:val="002723FD"/>
    <w:rsid w:val="00272C28"/>
    <w:rsid w:val="002732BC"/>
    <w:rsid w:val="00274DBD"/>
    <w:rsid w:val="00275037"/>
    <w:rsid w:val="0027508E"/>
    <w:rsid w:val="002754B8"/>
    <w:rsid w:val="00277FF1"/>
    <w:rsid w:val="0028253E"/>
    <w:rsid w:val="0028358D"/>
    <w:rsid w:val="00284A4E"/>
    <w:rsid w:val="002863DA"/>
    <w:rsid w:val="002873C6"/>
    <w:rsid w:val="0029256D"/>
    <w:rsid w:val="0029477C"/>
    <w:rsid w:val="00294F4B"/>
    <w:rsid w:val="00296D12"/>
    <w:rsid w:val="00297728"/>
    <w:rsid w:val="002A1173"/>
    <w:rsid w:val="002A1981"/>
    <w:rsid w:val="002A4EFB"/>
    <w:rsid w:val="002A5915"/>
    <w:rsid w:val="002A615E"/>
    <w:rsid w:val="002A706F"/>
    <w:rsid w:val="002A744B"/>
    <w:rsid w:val="002B0A8A"/>
    <w:rsid w:val="002B7895"/>
    <w:rsid w:val="002B7CCA"/>
    <w:rsid w:val="002C14DA"/>
    <w:rsid w:val="002C2081"/>
    <w:rsid w:val="002C6319"/>
    <w:rsid w:val="002C652D"/>
    <w:rsid w:val="002C7563"/>
    <w:rsid w:val="002D4688"/>
    <w:rsid w:val="002D497E"/>
    <w:rsid w:val="002D6AEA"/>
    <w:rsid w:val="002E15C3"/>
    <w:rsid w:val="002E170D"/>
    <w:rsid w:val="002E3D12"/>
    <w:rsid w:val="002E68E6"/>
    <w:rsid w:val="002E6FE9"/>
    <w:rsid w:val="002F0406"/>
    <w:rsid w:val="002F1569"/>
    <w:rsid w:val="002F2726"/>
    <w:rsid w:val="002F3104"/>
    <w:rsid w:val="002F4A31"/>
    <w:rsid w:val="002F712C"/>
    <w:rsid w:val="003004C8"/>
    <w:rsid w:val="00301B06"/>
    <w:rsid w:val="00303304"/>
    <w:rsid w:val="00303E5D"/>
    <w:rsid w:val="00304ACD"/>
    <w:rsid w:val="003060E7"/>
    <w:rsid w:val="00306F89"/>
    <w:rsid w:val="00307F78"/>
    <w:rsid w:val="00312F97"/>
    <w:rsid w:val="00317168"/>
    <w:rsid w:val="003175FA"/>
    <w:rsid w:val="00322B8B"/>
    <w:rsid w:val="00324A54"/>
    <w:rsid w:val="00324B10"/>
    <w:rsid w:val="00325573"/>
    <w:rsid w:val="00325BA8"/>
    <w:rsid w:val="00327B69"/>
    <w:rsid w:val="003307D2"/>
    <w:rsid w:val="00330AC4"/>
    <w:rsid w:val="0033204D"/>
    <w:rsid w:val="003331FB"/>
    <w:rsid w:val="00334A2E"/>
    <w:rsid w:val="00335918"/>
    <w:rsid w:val="00335D5D"/>
    <w:rsid w:val="0033618B"/>
    <w:rsid w:val="003367D3"/>
    <w:rsid w:val="0034014C"/>
    <w:rsid w:val="00342F73"/>
    <w:rsid w:val="003433F3"/>
    <w:rsid w:val="00343D36"/>
    <w:rsid w:val="00344A6B"/>
    <w:rsid w:val="0034519A"/>
    <w:rsid w:val="0035048D"/>
    <w:rsid w:val="0035080A"/>
    <w:rsid w:val="00352896"/>
    <w:rsid w:val="00353DA5"/>
    <w:rsid w:val="00355754"/>
    <w:rsid w:val="00357061"/>
    <w:rsid w:val="003611DA"/>
    <w:rsid w:val="00361F1A"/>
    <w:rsid w:val="00364C7F"/>
    <w:rsid w:val="00365124"/>
    <w:rsid w:val="0036587A"/>
    <w:rsid w:val="00366120"/>
    <w:rsid w:val="00366C71"/>
    <w:rsid w:val="00370379"/>
    <w:rsid w:val="00371651"/>
    <w:rsid w:val="00373A65"/>
    <w:rsid w:val="003740A7"/>
    <w:rsid w:val="0037503A"/>
    <w:rsid w:val="00376DD5"/>
    <w:rsid w:val="00381376"/>
    <w:rsid w:val="00381F2C"/>
    <w:rsid w:val="0038229C"/>
    <w:rsid w:val="00382ED2"/>
    <w:rsid w:val="00384515"/>
    <w:rsid w:val="00385648"/>
    <w:rsid w:val="00386816"/>
    <w:rsid w:val="00386C19"/>
    <w:rsid w:val="00387A68"/>
    <w:rsid w:val="0039207D"/>
    <w:rsid w:val="00395B3A"/>
    <w:rsid w:val="00397885"/>
    <w:rsid w:val="003A0049"/>
    <w:rsid w:val="003A0F51"/>
    <w:rsid w:val="003A16B8"/>
    <w:rsid w:val="003A223E"/>
    <w:rsid w:val="003A2518"/>
    <w:rsid w:val="003A4104"/>
    <w:rsid w:val="003A4190"/>
    <w:rsid w:val="003A69A9"/>
    <w:rsid w:val="003A75CD"/>
    <w:rsid w:val="003B0DB5"/>
    <w:rsid w:val="003B0F94"/>
    <w:rsid w:val="003B1EB5"/>
    <w:rsid w:val="003B219F"/>
    <w:rsid w:val="003B2708"/>
    <w:rsid w:val="003B2D67"/>
    <w:rsid w:val="003B58B2"/>
    <w:rsid w:val="003B596A"/>
    <w:rsid w:val="003B618C"/>
    <w:rsid w:val="003B7718"/>
    <w:rsid w:val="003C454A"/>
    <w:rsid w:val="003C7655"/>
    <w:rsid w:val="003C7B6F"/>
    <w:rsid w:val="003D27D1"/>
    <w:rsid w:val="003D2CCF"/>
    <w:rsid w:val="003D30FC"/>
    <w:rsid w:val="003D41AD"/>
    <w:rsid w:val="003D483B"/>
    <w:rsid w:val="003D49ED"/>
    <w:rsid w:val="003D584D"/>
    <w:rsid w:val="003D7A97"/>
    <w:rsid w:val="003E4612"/>
    <w:rsid w:val="003E4F61"/>
    <w:rsid w:val="003E547F"/>
    <w:rsid w:val="003E739C"/>
    <w:rsid w:val="003E7743"/>
    <w:rsid w:val="003E795E"/>
    <w:rsid w:val="003F0FEB"/>
    <w:rsid w:val="003F32CA"/>
    <w:rsid w:val="003F34FF"/>
    <w:rsid w:val="003F47CA"/>
    <w:rsid w:val="003F4D32"/>
    <w:rsid w:val="003F5716"/>
    <w:rsid w:val="003F6615"/>
    <w:rsid w:val="00404EF9"/>
    <w:rsid w:val="00405996"/>
    <w:rsid w:val="00406EC5"/>
    <w:rsid w:val="0041100B"/>
    <w:rsid w:val="0041121F"/>
    <w:rsid w:val="0041159F"/>
    <w:rsid w:val="00413882"/>
    <w:rsid w:val="0041451B"/>
    <w:rsid w:val="004145A5"/>
    <w:rsid w:val="00415B1B"/>
    <w:rsid w:val="004213B3"/>
    <w:rsid w:val="00422124"/>
    <w:rsid w:val="00422F79"/>
    <w:rsid w:val="00423843"/>
    <w:rsid w:val="00425850"/>
    <w:rsid w:val="00425C86"/>
    <w:rsid w:val="0043075D"/>
    <w:rsid w:val="00434450"/>
    <w:rsid w:val="00434710"/>
    <w:rsid w:val="00434CD6"/>
    <w:rsid w:val="00437ECD"/>
    <w:rsid w:val="004467B6"/>
    <w:rsid w:val="004471E6"/>
    <w:rsid w:val="00451F0A"/>
    <w:rsid w:val="004526E9"/>
    <w:rsid w:val="00454A69"/>
    <w:rsid w:val="0045522C"/>
    <w:rsid w:val="004559E9"/>
    <w:rsid w:val="00460673"/>
    <w:rsid w:val="004607E3"/>
    <w:rsid w:val="00460C8B"/>
    <w:rsid w:val="0046239D"/>
    <w:rsid w:val="00467202"/>
    <w:rsid w:val="00467C07"/>
    <w:rsid w:val="00467F80"/>
    <w:rsid w:val="004739CB"/>
    <w:rsid w:val="004740CB"/>
    <w:rsid w:val="0047555C"/>
    <w:rsid w:val="00476C8D"/>
    <w:rsid w:val="00477DEE"/>
    <w:rsid w:val="00481C16"/>
    <w:rsid w:val="0048227B"/>
    <w:rsid w:val="00482933"/>
    <w:rsid w:val="00482EC2"/>
    <w:rsid w:val="004836BC"/>
    <w:rsid w:val="0048376E"/>
    <w:rsid w:val="00484916"/>
    <w:rsid w:val="00486A1E"/>
    <w:rsid w:val="0048706F"/>
    <w:rsid w:val="0048775C"/>
    <w:rsid w:val="0049044A"/>
    <w:rsid w:val="004910B5"/>
    <w:rsid w:val="00491FA3"/>
    <w:rsid w:val="0049200C"/>
    <w:rsid w:val="00493158"/>
    <w:rsid w:val="00497B2B"/>
    <w:rsid w:val="004A0578"/>
    <w:rsid w:val="004A0BDD"/>
    <w:rsid w:val="004A191E"/>
    <w:rsid w:val="004A4EA7"/>
    <w:rsid w:val="004A550D"/>
    <w:rsid w:val="004A6550"/>
    <w:rsid w:val="004A6BC9"/>
    <w:rsid w:val="004B0728"/>
    <w:rsid w:val="004B0E5C"/>
    <w:rsid w:val="004B3247"/>
    <w:rsid w:val="004B42DC"/>
    <w:rsid w:val="004B6782"/>
    <w:rsid w:val="004B7F04"/>
    <w:rsid w:val="004C017F"/>
    <w:rsid w:val="004C21D7"/>
    <w:rsid w:val="004C28CF"/>
    <w:rsid w:val="004D138F"/>
    <w:rsid w:val="004D213A"/>
    <w:rsid w:val="004D2C27"/>
    <w:rsid w:val="004D321A"/>
    <w:rsid w:val="004D3B13"/>
    <w:rsid w:val="004D4D62"/>
    <w:rsid w:val="004D5823"/>
    <w:rsid w:val="004D6094"/>
    <w:rsid w:val="004D6996"/>
    <w:rsid w:val="004D6CB5"/>
    <w:rsid w:val="004E0C1E"/>
    <w:rsid w:val="004E14E3"/>
    <w:rsid w:val="004E19C5"/>
    <w:rsid w:val="004E1B07"/>
    <w:rsid w:val="004E21E9"/>
    <w:rsid w:val="004E369D"/>
    <w:rsid w:val="004E4049"/>
    <w:rsid w:val="004E4747"/>
    <w:rsid w:val="004E4BF9"/>
    <w:rsid w:val="004F3151"/>
    <w:rsid w:val="004F4716"/>
    <w:rsid w:val="004F5B8D"/>
    <w:rsid w:val="004F73F3"/>
    <w:rsid w:val="004F7C05"/>
    <w:rsid w:val="0050035E"/>
    <w:rsid w:val="00501C01"/>
    <w:rsid w:val="00510F5E"/>
    <w:rsid w:val="005115F8"/>
    <w:rsid w:val="00511D35"/>
    <w:rsid w:val="0051426F"/>
    <w:rsid w:val="00523C53"/>
    <w:rsid w:val="00524F17"/>
    <w:rsid w:val="0052553F"/>
    <w:rsid w:val="00525EE5"/>
    <w:rsid w:val="0052644F"/>
    <w:rsid w:val="005264E9"/>
    <w:rsid w:val="00526EC7"/>
    <w:rsid w:val="005279E7"/>
    <w:rsid w:val="00530342"/>
    <w:rsid w:val="00530B9E"/>
    <w:rsid w:val="00532CD6"/>
    <w:rsid w:val="0053394D"/>
    <w:rsid w:val="005354B0"/>
    <w:rsid w:val="00540467"/>
    <w:rsid w:val="005408D8"/>
    <w:rsid w:val="0054300D"/>
    <w:rsid w:val="00543789"/>
    <w:rsid w:val="005463CD"/>
    <w:rsid w:val="00546BB9"/>
    <w:rsid w:val="00546DA3"/>
    <w:rsid w:val="00550CB2"/>
    <w:rsid w:val="005533D8"/>
    <w:rsid w:val="00553903"/>
    <w:rsid w:val="005567E0"/>
    <w:rsid w:val="00556ECF"/>
    <w:rsid w:val="005579A6"/>
    <w:rsid w:val="0056190C"/>
    <w:rsid w:val="00563722"/>
    <w:rsid w:val="005637B5"/>
    <w:rsid w:val="00563A13"/>
    <w:rsid w:val="00564ED2"/>
    <w:rsid w:val="00564F96"/>
    <w:rsid w:val="0056697B"/>
    <w:rsid w:val="00567125"/>
    <w:rsid w:val="00570C71"/>
    <w:rsid w:val="005714CE"/>
    <w:rsid w:val="005721B9"/>
    <w:rsid w:val="00573570"/>
    <w:rsid w:val="0057562E"/>
    <w:rsid w:val="00575664"/>
    <w:rsid w:val="00577747"/>
    <w:rsid w:val="00577ED1"/>
    <w:rsid w:val="0058071A"/>
    <w:rsid w:val="00581208"/>
    <w:rsid w:val="005813CF"/>
    <w:rsid w:val="005825AC"/>
    <w:rsid w:val="0058340E"/>
    <w:rsid w:val="0058442E"/>
    <w:rsid w:val="00585B09"/>
    <w:rsid w:val="00585E4F"/>
    <w:rsid w:val="00590A24"/>
    <w:rsid w:val="00590C88"/>
    <w:rsid w:val="00590EA3"/>
    <w:rsid w:val="00593F32"/>
    <w:rsid w:val="00595C49"/>
    <w:rsid w:val="00595DBF"/>
    <w:rsid w:val="0059617D"/>
    <w:rsid w:val="005974AF"/>
    <w:rsid w:val="005A331E"/>
    <w:rsid w:val="005A700F"/>
    <w:rsid w:val="005A7AA3"/>
    <w:rsid w:val="005B2554"/>
    <w:rsid w:val="005B2846"/>
    <w:rsid w:val="005B5CAA"/>
    <w:rsid w:val="005C1131"/>
    <w:rsid w:val="005C2309"/>
    <w:rsid w:val="005C26D6"/>
    <w:rsid w:val="005C4201"/>
    <w:rsid w:val="005C4C58"/>
    <w:rsid w:val="005C686C"/>
    <w:rsid w:val="005D12E7"/>
    <w:rsid w:val="005D2718"/>
    <w:rsid w:val="005D4FDD"/>
    <w:rsid w:val="005D6A78"/>
    <w:rsid w:val="005D6F4F"/>
    <w:rsid w:val="005E2214"/>
    <w:rsid w:val="005E4957"/>
    <w:rsid w:val="005E704F"/>
    <w:rsid w:val="005E7D8B"/>
    <w:rsid w:val="005F0355"/>
    <w:rsid w:val="005F0584"/>
    <w:rsid w:val="005F2C80"/>
    <w:rsid w:val="005F3389"/>
    <w:rsid w:val="005F4580"/>
    <w:rsid w:val="005F5CFD"/>
    <w:rsid w:val="005F5E24"/>
    <w:rsid w:val="005F6269"/>
    <w:rsid w:val="005F6BDA"/>
    <w:rsid w:val="00602456"/>
    <w:rsid w:val="00603690"/>
    <w:rsid w:val="00605B1F"/>
    <w:rsid w:val="00610E75"/>
    <w:rsid w:val="006113D5"/>
    <w:rsid w:val="00613D84"/>
    <w:rsid w:val="0062021D"/>
    <w:rsid w:val="006217A0"/>
    <w:rsid w:val="006220E9"/>
    <w:rsid w:val="00622A1D"/>
    <w:rsid w:val="00623517"/>
    <w:rsid w:val="006243B0"/>
    <w:rsid w:val="0062498A"/>
    <w:rsid w:val="0063293B"/>
    <w:rsid w:val="00633975"/>
    <w:rsid w:val="0063591A"/>
    <w:rsid w:val="00635F39"/>
    <w:rsid w:val="00635FA2"/>
    <w:rsid w:val="00641191"/>
    <w:rsid w:val="006429C8"/>
    <w:rsid w:val="00642C1F"/>
    <w:rsid w:val="0064428B"/>
    <w:rsid w:val="00644710"/>
    <w:rsid w:val="006455CA"/>
    <w:rsid w:val="0064707D"/>
    <w:rsid w:val="00647B5B"/>
    <w:rsid w:val="00650B90"/>
    <w:rsid w:val="0065146E"/>
    <w:rsid w:val="00654A30"/>
    <w:rsid w:val="00656AF9"/>
    <w:rsid w:val="00656FEB"/>
    <w:rsid w:val="006617EE"/>
    <w:rsid w:val="00665B04"/>
    <w:rsid w:val="006711D3"/>
    <w:rsid w:val="0067202B"/>
    <w:rsid w:val="006748A3"/>
    <w:rsid w:val="00677BCD"/>
    <w:rsid w:val="006803EF"/>
    <w:rsid w:val="006809EA"/>
    <w:rsid w:val="00680FC0"/>
    <w:rsid w:val="0068179A"/>
    <w:rsid w:val="00681C26"/>
    <w:rsid w:val="0068210C"/>
    <w:rsid w:val="0068352A"/>
    <w:rsid w:val="00686449"/>
    <w:rsid w:val="00690315"/>
    <w:rsid w:val="0069274A"/>
    <w:rsid w:val="00692D75"/>
    <w:rsid w:val="00693875"/>
    <w:rsid w:val="00694240"/>
    <w:rsid w:val="00696B5A"/>
    <w:rsid w:val="006A00D2"/>
    <w:rsid w:val="006A2401"/>
    <w:rsid w:val="006A2C51"/>
    <w:rsid w:val="006A4B03"/>
    <w:rsid w:val="006A52D6"/>
    <w:rsid w:val="006A58A3"/>
    <w:rsid w:val="006A5C2F"/>
    <w:rsid w:val="006B11C5"/>
    <w:rsid w:val="006B1C53"/>
    <w:rsid w:val="006B48E8"/>
    <w:rsid w:val="006B6B19"/>
    <w:rsid w:val="006B6DA3"/>
    <w:rsid w:val="006C0BA4"/>
    <w:rsid w:val="006C10BC"/>
    <w:rsid w:val="006C1340"/>
    <w:rsid w:val="006C1C58"/>
    <w:rsid w:val="006C59F5"/>
    <w:rsid w:val="006D031A"/>
    <w:rsid w:val="006D0367"/>
    <w:rsid w:val="006D0D4D"/>
    <w:rsid w:val="006D1165"/>
    <w:rsid w:val="006D3847"/>
    <w:rsid w:val="006D47EC"/>
    <w:rsid w:val="006D6522"/>
    <w:rsid w:val="006D657F"/>
    <w:rsid w:val="006E0DF4"/>
    <w:rsid w:val="006E275F"/>
    <w:rsid w:val="006E36DB"/>
    <w:rsid w:val="006E46A5"/>
    <w:rsid w:val="006E49E3"/>
    <w:rsid w:val="006E5A38"/>
    <w:rsid w:val="006E7967"/>
    <w:rsid w:val="006F0FCD"/>
    <w:rsid w:val="006F27CE"/>
    <w:rsid w:val="006F27D1"/>
    <w:rsid w:val="006F360C"/>
    <w:rsid w:val="006F46B5"/>
    <w:rsid w:val="006F5924"/>
    <w:rsid w:val="006F5F9E"/>
    <w:rsid w:val="006F659E"/>
    <w:rsid w:val="006F6DC0"/>
    <w:rsid w:val="00704151"/>
    <w:rsid w:val="00704156"/>
    <w:rsid w:val="00704B60"/>
    <w:rsid w:val="007079F1"/>
    <w:rsid w:val="007111DF"/>
    <w:rsid w:val="00712580"/>
    <w:rsid w:val="007130B0"/>
    <w:rsid w:val="00713262"/>
    <w:rsid w:val="00714934"/>
    <w:rsid w:val="0071692E"/>
    <w:rsid w:val="00716EC8"/>
    <w:rsid w:val="00716EFC"/>
    <w:rsid w:val="00717372"/>
    <w:rsid w:val="00717514"/>
    <w:rsid w:val="00717C15"/>
    <w:rsid w:val="00720460"/>
    <w:rsid w:val="0072098A"/>
    <w:rsid w:val="0072279B"/>
    <w:rsid w:val="00723B68"/>
    <w:rsid w:val="00724A0F"/>
    <w:rsid w:val="0072502A"/>
    <w:rsid w:val="00725AB7"/>
    <w:rsid w:val="00725BEC"/>
    <w:rsid w:val="00727908"/>
    <w:rsid w:val="0072791D"/>
    <w:rsid w:val="00731FCE"/>
    <w:rsid w:val="00733EC4"/>
    <w:rsid w:val="007352AD"/>
    <w:rsid w:val="00735F91"/>
    <w:rsid w:val="007370F3"/>
    <w:rsid w:val="00737278"/>
    <w:rsid w:val="007372A7"/>
    <w:rsid w:val="00740589"/>
    <w:rsid w:val="00740C8C"/>
    <w:rsid w:val="00740F18"/>
    <w:rsid w:val="007431C6"/>
    <w:rsid w:val="00743E23"/>
    <w:rsid w:val="007448BC"/>
    <w:rsid w:val="00746D5F"/>
    <w:rsid w:val="00752976"/>
    <w:rsid w:val="00753B2A"/>
    <w:rsid w:val="00755412"/>
    <w:rsid w:val="007573F0"/>
    <w:rsid w:val="007574CA"/>
    <w:rsid w:val="0075799B"/>
    <w:rsid w:val="007644BA"/>
    <w:rsid w:val="00764809"/>
    <w:rsid w:val="0076491E"/>
    <w:rsid w:val="007670FD"/>
    <w:rsid w:val="007679E8"/>
    <w:rsid w:val="00770223"/>
    <w:rsid w:val="0077103D"/>
    <w:rsid w:val="007727D5"/>
    <w:rsid w:val="0077376D"/>
    <w:rsid w:val="007741DF"/>
    <w:rsid w:val="00775442"/>
    <w:rsid w:val="00775FEC"/>
    <w:rsid w:val="00776625"/>
    <w:rsid w:val="00783181"/>
    <w:rsid w:val="007838AC"/>
    <w:rsid w:val="00784F18"/>
    <w:rsid w:val="00786262"/>
    <w:rsid w:val="00787DDA"/>
    <w:rsid w:val="0079000B"/>
    <w:rsid w:val="00790C29"/>
    <w:rsid w:val="007916A5"/>
    <w:rsid w:val="00791733"/>
    <w:rsid w:val="00791738"/>
    <w:rsid w:val="00792173"/>
    <w:rsid w:val="007942D9"/>
    <w:rsid w:val="00794C2D"/>
    <w:rsid w:val="00794E3E"/>
    <w:rsid w:val="00795799"/>
    <w:rsid w:val="00797817"/>
    <w:rsid w:val="007A08AA"/>
    <w:rsid w:val="007A164A"/>
    <w:rsid w:val="007A1CC8"/>
    <w:rsid w:val="007A2095"/>
    <w:rsid w:val="007A67ED"/>
    <w:rsid w:val="007A79B0"/>
    <w:rsid w:val="007A7B9C"/>
    <w:rsid w:val="007B004D"/>
    <w:rsid w:val="007B0F76"/>
    <w:rsid w:val="007B242F"/>
    <w:rsid w:val="007B2A3B"/>
    <w:rsid w:val="007B4FC0"/>
    <w:rsid w:val="007C16C5"/>
    <w:rsid w:val="007C2AAA"/>
    <w:rsid w:val="007C446D"/>
    <w:rsid w:val="007C4BBF"/>
    <w:rsid w:val="007C5CF1"/>
    <w:rsid w:val="007C7206"/>
    <w:rsid w:val="007D0D58"/>
    <w:rsid w:val="007D2260"/>
    <w:rsid w:val="007D2BB8"/>
    <w:rsid w:val="007D3259"/>
    <w:rsid w:val="007D341F"/>
    <w:rsid w:val="007D3A35"/>
    <w:rsid w:val="007D4F24"/>
    <w:rsid w:val="007D6974"/>
    <w:rsid w:val="007E0959"/>
    <w:rsid w:val="007E1343"/>
    <w:rsid w:val="007E196B"/>
    <w:rsid w:val="007E3763"/>
    <w:rsid w:val="007E3C1F"/>
    <w:rsid w:val="007E4BA3"/>
    <w:rsid w:val="007E568A"/>
    <w:rsid w:val="007E5E32"/>
    <w:rsid w:val="007E60AE"/>
    <w:rsid w:val="007E6AF8"/>
    <w:rsid w:val="007E73B9"/>
    <w:rsid w:val="007E7601"/>
    <w:rsid w:val="007F1321"/>
    <w:rsid w:val="007F27C7"/>
    <w:rsid w:val="007F3C48"/>
    <w:rsid w:val="007F40FE"/>
    <w:rsid w:val="007F57B8"/>
    <w:rsid w:val="007F5F26"/>
    <w:rsid w:val="007F6CE1"/>
    <w:rsid w:val="007F74DB"/>
    <w:rsid w:val="007F7D4E"/>
    <w:rsid w:val="007F7DAB"/>
    <w:rsid w:val="0080056A"/>
    <w:rsid w:val="008010FE"/>
    <w:rsid w:val="0080302E"/>
    <w:rsid w:val="00803A51"/>
    <w:rsid w:val="0080436C"/>
    <w:rsid w:val="00804839"/>
    <w:rsid w:val="00804EFE"/>
    <w:rsid w:val="008053DE"/>
    <w:rsid w:val="00805C4B"/>
    <w:rsid w:val="0081297E"/>
    <w:rsid w:val="00813AB3"/>
    <w:rsid w:val="00813D3A"/>
    <w:rsid w:val="00814275"/>
    <w:rsid w:val="008142D6"/>
    <w:rsid w:val="00815C82"/>
    <w:rsid w:val="008160B1"/>
    <w:rsid w:val="00816F1D"/>
    <w:rsid w:val="00817674"/>
    <w:rsid w:val="008201A5"/>
    <w:rsid w:val="00820ED0"/>
    <w:rsid w:val="00822A73"/>
    <w:rsid w:val="00822D09"/>
    <w:rsid w:val="00822FF7"/>
    <w:rsid w:val="00823958"/>
    <w:rsid w:val="008258EC"/>
    <w:rsid w:val="00825F31"/>
    <w:rsid w:val="00827210"/>
    <w:rsid w:val="0083448A"/>
    <w:rsid w:val="00837A7C"/>
    <w:rsid w:val="008400D4"/>
    <w:rsid w:val="0084199A"/>
    <w:rsid w:val="00842570"/>
    <w:rsid w:val="008436D4"/>
    <w:rsid w:val="008449DE"/>
    <w:rsid w:val="00845265"/>
    <w:rsid w:val="00846ED8"/>
    <w:rsid w:val="008471F1"/>
    <w:rsid w:val="008477DC"/>
    <w:rsid w:val="008504C9"/>
    <w:rsid w:val="00850889"/>
    <w:rsid w:val="00855500"/>
    <w:rsid w:val="00855D25"/>
    <w:rsid w:val="008570E2"/>
    <w:rsid w:val="00857ACE"/>
    <w:rsid w:val="00860C72"/>
    <w:rsid w:val="0086171D"/>
    <w:rsid w:val="00863853"/>
    <w:rsid w:val="008645B2"/>
    <w:rsid w:val="00864CF1"/>
    <w:rsid w:val="008678AC"/>
    <w:rsid w:val="00867950"/>
    <w:rsid w:val="00871971"/>
    <w:rsid w:val="0087258A"/>
    <w:rsid w:val="008756AF"/>
    <w:rsid w:val="008806E5"/>
    <w:rsid w:val="0088288E"/>
    <w:rsid w:val="00882D86"/>
    <w:rsid w:val="00882EDE"/>
    <w:rsid w:val="00883F64"/>
    <w:rsid w:val="00884D7C"/>
    <w:rsid w:val="00886D7A"/>
    <w:rsid w:val="008908AF"/>
    <w:rsid w:val="00891997"/>
    <w:rsid w:val="00892152"/>
    <w:rsid w:val="00893DB8"/>
    <w:rsid w:val="008947FE"/>
    <w:rsid w:val="00894E84"/>
    <w:rsid w:val="00895873"/>
    <w:rsid w:val="00895FBA"/>
    <w:rsid w:val="00896E0D"/>
    <w:rsid w:val="0089706C"/>
    <w:rsid w:val="008A1EE6"/>
    <w:rsid w:val="008A2633"/>
    <w:rsid w:val="008A2E0E"/>
    <w:rsid w:val="008A4B59"/>
    <w:rsid w:val="008A5454"/>
    <w:rsid w:val="008A6B94"/>
    <w:rsid w:val="008A6F08"/>
    <w:rsid w:val="008B0912"/>
    <w:rsid w:val="008B1B89"/>
    <w:rsid w:val="008B2093"/>
    <w:rsid w:val="008B2EE1"/>
    <w:rsid w:val="008B394A"/>
    <w:rsid w:val="008B6269"/>
    <w:rsid w:val="008B7456"/>
    <w:rsid w:val="008B7FD1"/>
    <w:rsid w:val="008C0DF6"/>
    <w:rsid w:val="008C0FA7"/>
    <w:rsid w:val="008C19C4"/>
    <w:rsid w:val="008C5EC4"/>
    <w:rsid w:val="008C6553"/>
    <w:rsid w:val="008D301A"/>
    <w:rsid w:val="008D3702"/>
    <w:rsid w:val="008D3731"/>
    <w:rsid w:val="008D4B3C"/>
    <w:rsid w:val="008D4F90"/>
    <w:rsid w:val="008D4FE8"/>
    <w:rsid w:val="008D686C"/>
    <w:rsid w:val="008D6D97"/>
    <w:rsid w:val="008D732A"/>
    <w:rsid w:val="008D7FF8"/>
    <w:rsid w:val="008E0CF2"/>
    <w:rsid w:val="008E1072"/>
    <w:rsid w:val="008E175E"/>
    <w:rsid w:val="008E23F4"/>
    <w:rsid w:val="008E317C"/>
    <w:rsid w:val="008E7D2F"/>
    <w:rsid w:val="008F27FA"/>
    <w:rsid w:val="008F3AE7"/>
    <w:rsid w:val="008F64AF"/>
    <w:rsid w:val="00900B36"/>
    <w:rsid w:val="00903378"/>
    <w:rsid w:val="00905484"/>
    <w:rsid w:val="00905704"/>
    <w:rsid w:val="00906D77"/>
    <w:rsid w:val="00907A5C"/>
    <w:rsid w:val="0091052C"/>
    <w:rsid w:val="00910906"/>
    <w:rsid w:val="00913021"/>
    <w:rsid w:val="00913B4D"/>
    <w:rsid w:val="00913D15"/>
    <w:rsid w:val="00914DAA"/>
    <w:rsid w:val="00916B60"/>
    <w:rsid w:val="00917096"/>
    <w:rsid w:val="00920893"/>
    <w:rsid w:val="00921091"/>
    <w:rsid w:val="00921B8C"/>
    <w:rsid w:val="00922E2F"/>
    <w:rsid w:val="00923F36"/>
    <w:rsid w:val="00925744"/>
    <w:rsid w:val="00926529"/>
    <w:rsid w:val="009269E6"/>
    <w:rsid w:val="00927EE1"/>
    <w:rsid w:val="009307F7"/>
    <w:rsid w:val="00931D47"/>
    <w:rsid w:val="00932D90"/>
    <w:rsid w:val="009333EC"/>
    <w:rsid w:val="0093533C"/>
    <w:rsid w:val="009359D4"/>
    <w:rsid w:val="00942531"/>
    <w:rsid w:val="0094435F"/>
    <w:rsid w:val="00946C3C"/>
    <w:rsid w:val="0095052B"/>
    <w:rsid w:val="0095093E"/>
    <w:rsid w:val="0095096B"/>
    <w:rsid w:val="00950CCF"/>
    <w:rsid w:val="009524B7"/>
    <w:rsid w:val="00953DAF"/>
    <w:rsid w:val="00955C82"/>
    <w:rsid w:val="00956673"/>
    <w:rsid w:val="00956CF6"/>
    <w:rsid w:val="00960A47"/>
    <w:rsid w:val="009614EB"/>
    <w:rsid w:val="00961D93"/>
    <w:rsid w:val="009636EA"/>
    <w:rsid w:val="009645C9"/>
    <w:rsid w:val="009646DA"/>
    <w:rsid w:val="00964DFF"/>
    <w:rsid w:val="00967591"/>
    <w:rsid w:val="009736F1"/>
    <w:rsid w:val="00974E14"/>
    <w:rsid w:val="00976D54"/>
    <w:rsid w:val="00976F1E"/>
    <w:rsid w:val="00980395"/>
    <w:rsid w:val="00981D2D"/>
    <w:rsid w:val="00982BC8"/>
    <w:rsid w:val="009840BB"/>
    <w:rsid w:val="00984CF0"/>
    <w:rsid w:val="00984E9D"/>
    <w:rsid w:val="00990CA0"/>
    <w:rsid w:val="00990E0F"/>
    <w:rsid w:val="00991277"/>
    <w:rsid w:val="009926E6"/>
    <w:rsid w:val="009944AB"/>
    <w:rsid w:val="0099640B"/>
    <w:rsid w:val="0099692B"/>
    <w:rsid w:val="009A0D2E"/>
    <w:rsid w:val="009A164D"/>
    <w:rsid w:val="009A5F04"/>
    <w:rsid w:val="009A6D3E"/>
    <w:rsid w:val="009A77D6"/>
    <w:rsid w:val="009B148E"/>
    <w:rsid w:val="009B6EBE"/>
    <w:rsid w:val="009B7731"/>
    <w:rsid w:val="009B7CE0"/>
    <w:rsid w:val="009C2BA8"/>
    <w:rsid w:val="009C319E"/>
    <w:rsid w:val="009C35FD"/>
    <w:rsid w:val="009C3BF1"/>
    <w:rsid w:val="009C4DCD"/>
    <w:rsid w:val="009D1883"/>
    <w:rsid w:val="009D1920"/>
    <w:rsid w:val="009D28CD"/>
    <w:rsid w:val="009D3C84"/>
    <w:rsid w:val="009D649B"/>
    <w:rsid w:val="009D7642"/>
    <w:rsid w:val="009E0530"/>
    <w:rsid w:val="009E1124"/>
    <w:rsid w:val="009E17E0"/>
    <w:rsid w:val="009E225A"/>
    <w:rsid w:val="009F0231"/>
    <w:rsid w:val="009F08ED"/>
    <w:rsid w:val="009F0FE9"/>
    <w:rsid w:val="009F2DE1"/>
    <w:rsid w:val="009F3B58"/>
    <w:rsid w:val="009F6334"/>
    <w:rsid w:val="00A023C3"/>
    <w:rsid w:val="00A04C53"/>
    <w:rsid w:val="00A059AF"/>
    <w:rsid w:val="00A066BB"/>
    <w:rsid w:val="00A108DA"/>
    <w:rsid w:val="00A10905"/>
    <w:rsid w:val="00A1109A"/>
    <w:rsid w:val="00A129F3"/>
    <w:rsid w:val="00A1791A"/>
    <w:rsid w:val="00A21673"/>
    <w:rsid w:val="00A23746"/>
    <w:rsid w:val="00A23BB2"/>
    <w:rsid w:val="00A26819"/>
    <w:rsid w:val="00A31A38"/>
    <w:rsid w:val="00A32305"/>
    <w:rsid w:val="00A32ABE"/>
    <w:rsid w:val="00A331F1"/>
    <w:rsid w:val="00A336A4"/>
    <w:rsid w:val="00A37D3A"/>
    <w:rsid w:val="00A37FB6"/>
    <w:rsid w:val="00A41B90"/>
    <w:rsid w:val="00A424E9"/>
    <w:rsid w:val="00A436CE"/>
    <w:rsid w:val="00A43821"/>
    <w:rsid w:val="00A43BC1"/>
    <w:rsid w:val="00A44DBA"/>
    <w:rsid w:val="00A44F48"/>
    <w:rsid w:val="00A47339"/>
    <w:rsid w:val="00A47B51"/>
    <w:rsid w:val="00A50490"/>
    <w:rsid w:val="00A50CE1"/>
    <w:rsid w:val="00A51489"/>
    <w:rsid w:val="00A514AD"/>
    <w:rsid w:val="00A51C22"/>
    <w:rsid w:val="00A52F86"/>
    <w:rsid w:val="00A53449"/>
    <w:rsid w:val="00A54981"/>
    <w:rsid w:val="00A57E62"/>
    <w:rsid w:val="00A609D4"/>
    <w:rsid w:val="00A60E98"/>
    <w:rsid w:val="00A66D46"/>
    <w:rsid w:val="00A675A4"/>
    <w:rsid w:val="00A70294"/>
    <w:rsid w:val="00A71F53"/>
    <w:rsid w:val="00A723C5"/>
    <w:rsid w:val="00A72EE2"/>
    <w:rsid w:val="00A735DC"/>
    <w:rsid w:val="00A77091"/>
    <w:rsid w:val="00A770CA"/>
    <w:rsid w:val="00A81000"/>
    <w:rsid w:val="00A811DB"/>
    <w:rsid w:val="00A81F77"/>
    <w:rsid w:val="00A822B8"/>
    <w:rsid w:val="00A82B63"/>
    <w:rsid w:val="00A82CB9"/>
    <w:rsid w:val="00A85BAA"/>
    <w:rsid w:val="00A85F01"/>
    <w:rsid w:val="00A8627B"/>
    <w:rsid w:val="00A864E7"/>
    <w:rsid w:val="00A867FB"/>
    <w:rsid w:val="00A86B84"/>
    <w:rsid w:val="00A9213B"/>
    <w:rsid w:val="00A938E0"/>
    <w:rsid w:val="00A94755"/>
    <w:rsid w:val="00A95D29"/>
    <w:rsid w:val="00A95DB6"/>
    <w:rsid w:val="00A96597"/>
    <w:rsid w:val="00AA0DA5"/>
    <w:rsid w:val="00AA13F9"/>
    <w:rsid w:val="00AA55B3"/>
    <w:rsid w:val="00AA60D8"/>
    <w:rsid w:val="00AB04DD"/>
    <w:rsid w:val="00AB0BC1"/>
    <w:rsid w:val="00AB5D6E"/>
    <w:rsid w:val="00AB621D"/>
    <w:rsid w:val="00AB7BDE"/>
    <w:rsid w:val="00AC21C0"/>
    <w:rsid w:val="00AC3D07"/>
    <w:rsid w:val="00AC6884"/>
    <w:rsid w:val="00AD0DDE"/>
    <w:rsid w:val="00AD4140"/>
    <w:rsid w:val="00AD4B56"/>
    <w:rsid w:val="00AE0561"/>
    <w:rsid w:val="00AE1239"/>
    <w:rsid w:val="00AE1C33"/>
    <w:rsid w:val="00AE1E75"/>
    <w:rsid w:val="00AE2686"/>
    <w:rsid w:val="00AE2A5B"/>
    <w:rsid w:val="00AE3646"/>
    <w:rsid w:val="00AE37E6"/>
    <w:rsid w:val="00AE3AAD"/>
    <w:rsid w:val="00AE3F0E"/>
    <w:rsid w:val="00AE4691"/>
    <w:rsid w:val="00AE4700"/>
    <w:rsid w:val="00AE4A01"/>
    <w:rsid w:val="00AE4F35"/>
    <w:rsid w:val="00AE6035"/>
    <w:rsid w:val="00AE6F02"/>
    <w:rsid w:val="00AF0174"/>
    <w:rsid w:val="00AF032C"/>
    <w:rsid w:val="00AF1233"/>
    <w:rsid w:val="00AF2DB5"/>
    <w:rsid w:val="00AF48C5"/>
    <w:rsid w:val="00AF5333"/>
    <w:rsid w:val="00AF5B9C"/>
    <w:rsid w:val="00AF71DB"/>
    <w:rsid w:val="00AF79A6"/>
    <w:rsid w:val="00B00B67"/>
    <w:rsid w:val="00B01CC5"/>
    <w:rsid w:val="00B04459"/>
    <w:rsid w:val="00B049B0"/>
    <w:rsid w:val="00B053B1"/>
    <w:rsid w:val="00B064AA"/>
    <w:rsid w:val="00B10A3C"/>
    <w:rsid w:val="00B12529"/>
    <w:rsid w:val="00B13EDE"/>
    <w:rsid w:val="00B15F45"/>
    <w:rsid w:val="00B17510"/>
    <w:rsid w:val="00B210E0"/>
    <w:rsid w:val="00B21DDA"/>
    <w:rsid w:val="00B24181"/>
    <w:rsid w:val="00B24C57"/>
    <w:rsid w:val="00B26114"/>
    <w:rsid w:val="00B277C3"/>
    <w:rsid w:val="00B30390"/>
    <w:rsid w:val="00B30C49"/>
    <w:rsid w:val="00B318A0"/>
    <w:rsid w:val="00B3458F"/>
    <w:rsid w:val="00B363A3"/>
    <w:rsid w:val="00B401D6"/>
    <w:rsid w:val="00B41758"/>
    <w:rsid w:val="00B42621"/>
    <w:rsid w:val="00B42B0C"/>
    <w:rsid w:val="00B43C77"/>
    <w:rsid w:val="00B441AC"/>
    <w:rsid w:val="00B46E34"/>
    <w:rsid w:val="00B47855"/>
    <w:rsid w:val="00B47B5E"/>
    <w:rsid w:val="00B505F8"/>
    <w:rsid w:val="00B52C1A"/>
    <w:rsid w:val="00B544F3"/>
    <w:rsid w:val="00B548C0"/>
    <w:rsid w:val="00B55390"/>
    <w:rsid w:val="00B55742"/>
    <w:rsid w:val="00B565E9"/>
    <w:rsid w:val="00B567A6"/>
    <w:rsid w:val="00B56A43"/>
    <w:rsid w:val="00B6056A"/>
    <w:rsid w:val="00B62D4C"/>
    <w:rsid w:val="00B64404"/>
    <w:rsid w:val="00B646DB"/>
    <w:rsid w:val="00B655D2"/>
    <w:rsid w:val="00B67E02"/>
    <w:rsid w:val="00B72618"/>
    <w:rsid w:val="00B730B4"/>
    <w:rsid w:val="00B7436E"/>
    <w:rsid w:val="00B75C89"/>
    <w:rsid w:val="00B75DC9"/>
    <w:rsid w:val="00B76340"/>
    <w:rsid w:val="00B763BB"/>
    <w:rsid w:val="00B77774"/>
    <w:rsid w:val="00B77CAE"/>
    <w:rsid w:val="00B80E5C"/>
    <w:rsid w:val="00B82204"/>
    <w:rsid w:val="00B84BCB"/>
    <w:rsid w:val="00B868A2"/>
    <w:rsid w:val="00B9230D"/>
    <w:rsid w:val="00B95458"/>
    <w:rsid w:val="00B95E5A"/>
    <w:rsid w:val="00B96096"/>
    <w:rsid w:val="00B96271"/>
    <w:rsid w:val="00B96807"/>
    <w:rsid w:val="00B97968"/>
    <w:rsid w:val="00BA1FA7"/>
    <w:rsid w:val="00BA2010"/>
    <w:rsid w:val="00BA2F82"/>
    <w:rsid w:val="00BA4260"/>
    <w:rsid w:val="00BA6322"/>
    <w:rsid w:val="00BA74BE"/>
    <w:rsid w:val="00BB333E"/>
    <w:rsid w:val="00BB4F08"/>
    <w:rsid w:val="00BB706E"/>
    <w:rsid w:val="00BB71F5"/>
    <w:rsid w:val="00BB789F"/>
    <w:rsid w:val="00BC0C77"/>
    <w:rsid w:val="00BC1EE3"/>
    <w:rsid w:val="00BC4269"/>
    <w:rsid w:val="00BC4E49"/>
    <w:rsid w:val="00BC67BF"/>
    <w:rsid w:val="00BD2383"/>
    <w:rsid w:val="00BD470D"/>
    <w:rsid w:val="00BD4DDB"/>
    <w:rsid w:val="00BD7BF5"/>
    <w:rsid w:val="00BF000B"/>
    <w:rsid w:val="00BF4115"/>
    <w:rsid w:val="00BF4C61"/>
    <w:rsid w:val="00BF5B52"/>
    <w:rsid w:val="00BF6C14"/>
    <w:rsid w:val="00BF6CED"/>
    <w:rsid w:val="00BF7BE6"/>
    <w:rsid w:val="00C01441"/>
    <w:rsid w:val="00C01B8C"/>
    <w:rsid w:val="00C02CBF"/>
    <w:rsid w:val="00C05E0C"/>
    <w:rsid w:val="00C06305"/>
    <w:rsid w:val="00C06FF5"/>
    <w:rsid w:val="00C1102A"/>
    <w:rsid w:val="00C11085"/>
    <w:rsid w:val="00C137C8"/>
    <w:rsid w:val="00C145F1"/>
    <w:rsid w:val="00C1564D"/>
    <w:rsid w:val="00C1734D"/>
    <w:rsid w:val="00C20656"/>
    <w:rsid w:val="00C20EB8"/>
    <w:rsid w:val="00C22659"/>
    <w:rsid w:val="00C227EA"/>
    <w:rsid w:val="00C2285D"/>
    <w:rsid w:val="00C2648D"/>
    <w:rsid w:val="00C26722"/>
    <w:rsid w:val="00C314D4"/>
    <w:rsid w:val="00C31DF3"/>
    <w:rsid w:val="00C32039"/>
    <w:rsid w:val="00C339C9"/>
    <w:rsid w:val="00C33B7B"/>
    <w:rsid w:val="00C33F11"/>
    <w:rsid w:val="00C356BC"/>
    <w:rsid w:val="00C36D32"/>
    <w:rsid w:val="00C41714"/>
    <w:rsid w:val="00C431AB"/>
    <w:rsid w:val="00C43AD3"/>
    <w:rsid w:val="00C463C3"/>
    <w:rsid w:val="00C50950"/>
    <w:rsid w:val="00C51BA9"/>
    <w:rsid w:val="00C53DA9"/>
    <w:rsid w:val="00C545DC"/>
    <w:rsid w:val="00C5592C"/>
    <w:rsid w:val="00C57E6F"/>
    <w:rsid w:val="00C62172"/>
    <w:rsid w:val="00C6217B"/>
    <w:rsid w:val="00C63CD3"/>
    <w:rsid w:val="00C63F1D"/>
    <w:rsid w:val="00C64D10"/>
    <w:rsid w:val="00C67806"/>
    <w:rsid w:val="00C7136D"/>
    <w:rsid w:val="00C71951"/>
    <w:rsid w:val="00C7271A"/>
    <w:rsid w:val="00C73C24"/>
    <w:rsid w:val="00C75222"/>
    <w:rsid w:val="00C771E7"/>
    <w:rsid w:val="00C778B8"/>
    <w:rsid w:val="00C80F14"/>
    <w:rsid w:val="00C811A3"/>
    <w:rsid w:val="00C82F29"/>
    <w:rsid w:val="00C835D8"/>
    <w:rsid w:val="00C85E6E"/>
    <w:rsid w:val="00C86552"/>
    <w:rsid w:val="00C90D1A"/>
    <w:rsid w:val="00C92878"/>
    <w:rsid w:val="00C97BE0"/>
    <w:rsid w:val="00CA11CB"/>
    <w:rsid w:val="00CA20EE"/>
    <w:rsid w:val="00CA30E6"/>
    <w:rsid w:val="00CA39E4"/>
    <w:rsid w:val="00CA3CE2"/>
    <w:rsid w:val="00CA7624"/>
    <w:rsid w:val="00CB0411"/>
    <w:rsid w:val="00CB2176"/>
    <w:rsid w:val="00CB32B1"/>
    <w:rsid w:val="00CB4904"/>
    <w:rsid w:val="00CB5275"/>
    <w:rsid w:val="00CB5C09"/>
    <w:rsid w:val="00CB5D72"/>
    <w:rsid w:val="00CB650D"/>
    <w:rsid w:val="00CB68FF"/>
    <w:rsid w:val="00CB77B3"/>
    <w:rsid w:val="00CC5A71"/>
    <w:rsid w:val="00CC667B"/>
    <w:rsid w:val="00CC6E4B"/>
    <w:rsid w:val="00CC73D1"/>
    <w:rsid w:val="00CD2502"/>
    <w:rsid w:val="00CD2503"/>
    <w:rsid w:val="00CD2C35"/>
    <w:rsid w:val="00CD2C9E"/>
    <w:rsid w:val="00CD5675"/>
    <w:rsid w:val="00CE0AA4"/>
    <w:rsid w:val="00CE7264"/>
    <w:rsid w:val="00CF09E1"/>
    <w:rsid w:val="00CF1403"/>
    <w:rsid w:val="00CF3ECF"/>
    <w:rsid w:val="00CF5C83"/>
    <w:rsid w:val="00D0001A"/>
    <w:rsid w:val="00D00F7C"/>
    <w:rsid w:val="00D03F71"/>
    <w:rsid w:val="00D049CF"/>
    <w:rsid w:val="00D0663A"/>
    <w:rsid w:val="00D10587"/>
    <w:rsid w:val="00D11590"/>
    <w:rsid w:val="00D11D64"/>
    <w:rsid w:val="00D13BCA"/>
    <w:rsid w:val="00D13F53"/>
    <w:rsid w:val="00D14D1F"/>
    <w:rsid w:val="00D15A19"/>
    <w:rsid w:val="00D17B90"/>
    <w:rsid w:val="00D21B4E"/>
    <w:rsid w:val="00D23211"/>
    <w:rsid w:val="00D23D14"/>
    <w:rsid w:val="00D267C6"/>
    <w:rsid w:val="00D3046B"/>
    <w:rsid w:val="00D30E47"/>
    <w:rsid w:val="00D31B8F"/>
    <w:rsid w:val="00D3232C"/>
    <w:rsid w:val="00D325EF"/>
    <w:rsid w:val="00D33002"/>
    <w:rsid w:val="00D37FD0"/>
    <w:rsid w:val="00D41276"/>
    <w:rsid w:val="00D41809"/>
    <w:rsid w:val="00D41B50"/>
    <w:rsid w:val="00D41F71"/>
    <w:rsid w:val="00D44614"/>
    <w:rsid w:val="00D45365"/>
    <w:rsid w:val="00D46470"/>
    <w:rsid w:val="00D47CB1"/>
    <w:rsid w:val="00D5083E"/>
    <w:rsid w:val="00D50F33"/>
    <w:rsid w:val="00D542B3"/>
    <w:rsid w:val="00D54D9E"/>
    <w:rsid w:val="00D57981"/>
    <w:rsid w:val="00D65326"/>
    <w:rsid w:val="00D65E50"/>
    <w:rsid w:val="00D67044"/>
    <w:rsid w:val="00D71CA3"/>
    <w:rsid w:val="00D722DC"/>
    <w:rsid w:val="00D7446A"/>
    <w:rsid w:val="00D74587"/>
    <w:rsid w:val="00D74DCB"/>
    <w:rsid w:val="00D75A72"/>
    <w:rsid w:val="00D76A49"/>
    <w:rsid w:val="00D76C27"/>
    <w:rsid w:val="00D77E60"/>
    <w:rsid w:val="00D81A4E"/>
    <w:rsid w:val="00D81FEC"/>
    <w:rsid w:val="00D82806"/>
    <w:rsid w:val="00D87682"/>
    <w:rsid w:val="00D87708"/>
    <w:rsid w:val="00D9053A"/>
    <w:rsid w:val="00D91309"/>
    <w:rsid w:val="00D91483"/>
    <w:rsid w:val="00D914C5"/>
    <w:rsid w:val="00D93341"/>
    <w:rsid w:val="00D93858"/>
    <w:rsid w:val="00D93D14"/>
    <w:rsid w:val="00D93D83"/>
    <w:rsid w:val="00D95A39"/>
    <w:rsid w:val="00D96968"/>
    <w:rsid w:val="00D96C53"/>
    <w:rsid w:val="00D97422"/>
    <w:rsid w:val="00DA00FA"/>
    <w:rsid w:val="00DA017E"/>
    <w:rsid w:val="00DA2464"/>
    <w:rsid w:val="00DA391F"/>
    <w:rsid w:val="00DA3E03"/>
    <w:rsid w:val="00DA5565"/>
    <w:rsid w:val="00DA5DAE"/>
    <w:rsid w:val="00DB15A5"/>
    <w:rsid w:val="00DB213D"/>
    <w:rsid w:val="00DB2DFE"/>
    <w:rsid w:val="00DB49C2"/>
    <w:rsid w:val="00DC0078"/>
    <w:rsid w:val="00DC1C58"/>
    <w:rsid w:val="00DC3B75"/>
    <w:rsid w:val="00DC4BB1"/>
    <w:rsid w:val="00DC4E24"/>
    <w:rsid w:val="00DC5E40"/>
    <w:rsid w:val="00DC731A"/>
    <w:rsid w:val="00DD15BA"/>
    <w:rsid w:val="00DD232B"/>
    <w:rsid w:val="00DD36F7"/>
    <w:rsid w:val="00DD5C96"/>
    <w:rsid w:val="00DD6CBC"/>
    <w:rsid w:val="00DE15FE"/>
    <w:rsid w:val="00DE3267"/>
    <w:rsid w:val="00DE3374"/>
    <w:rsid w:val="00DF01DF"/>
    <w:rsid w:val="00DF25FC"/>
    <w:rsid w:val="00DF33A3"/>
    <w:rsid w:val="00DF3B44"/>
    <w:rsid w:val="00E02D0E"/>
    <w:rsid w:val="00E03D95"/>
    <w:rsid w:val="00E07319"/>
    <w:rsid w:val="00E07D62"/>
    <w:rsid w:val="00E103DD"/>
    <w:rsid w:val="00E10E7C"/>
    <w:rsid w:val="00E138EA"/>
    <w:rsid w:val="00E168E5"/>
    <w:rsid w:val="00E16C89"/>
    <w:rsid w:val="00E2209C"/>
    <w:rsid w:val="00E24051"/>
    <w:rsid w:val="00E2531F"/>
    <w:rsid w:val="00E25DC2"/>
    <w:rsid w:val="00E2622F"/>
    <w:rsid w:val="00E26487"/>
    <w:rsid w:val="00E26DB0"/>
    <w:rsid w:val="00E3188E"/>
    <w:rsid w:val="00E3235A"/>
    <w:rsid w:val="00E323B6"/>
    <w:rsid w:val="00E32BBC"/>
    <w:rsid w:val="00E35B9A"/>
    <w:rsid w:val="00E35C2D"/>
    <w:rsid w:val="00E375E2"/>
    <w:rsid w:val="00E37A64"/>
    <w:rsid w:val="00E404EB"/>
    <w:rsid w:val="00E4237C"/>
    <w:rsid w:val="00E4410A"/>
    <w:rsid w:val="00E467D8"/>
    <w:rsid w:val="00E5055D"/>
    <w:rsid w:val="00E51EBB"/>
    <w:rsid w:val="00E52121"/>
    <w:rsid w:val="00E53134"/>
    <w:rsid w:val="00E540D6"/>
    <w:rsid w:val="00E5412B"/>
    <w:rsid w:val="00E567B7"/>
    <w:rsid w:val="00E6022A"/>
    <w:rsid w:val="00E60DBF"/>
    <w:rsid w:val="00E61920"/>
    <w:rsid w:val="00E66472"/>
    <w:rsid w:val="00E709B7"/>
    <w:rsid w:val="00E71272"/>
    <w:rsid w:val="00E72356"/>
    <w:rsid w:val="00E7364C"/>
    <w:rsid w:val="00E7383C"/>
    <w:rsid w:val="00E7486B"/>
    <w:rsid w:val="00E7576D"/>
    <w:rsid w:val="00E75E1B"/>
    <w:rsid w:val="00E75FF6"/>
    <w:rsid w:val="00E77AEE"/>
    <w:rsid w:val="00E8137D"/>
    <w:rsid w:val="00E813CF"/>
    <w:rsid w:val="00E822B3"/>
    <w:rsid w:val="00E8285A"/>
    <w:rsid w:val="00E83E18"/>
    <w:rsid w:val="00E87032"/>
    <w:rsid w:val="00E90F77"/>
    <w:rsid w:val="00E91678"/>
    <w:rsid w:val="00E9286E"/>
    <w:rsid w:val="00E93295"/>
    <w:rsid w:val="00E96009"/>
    <w:rsid w:val="00E96B92"/>
    <w:rsid w:val="00E975D7"/>
    <w:rsid w:val="00E97ADA"/>
    <w:rsid w:val="00E97CCB"/>
    <w:rsid w:val="00EA013D"/>
    <w:rsid w:val="00EA1713"/>
    <w:rsid w:val="00EA4025"/>
    <w:rsid w:val="00EA59FC"/>
    <w:rsid w:val="00EA6DD9"/>
    <w:rsid w:val="00EA6E3B"/>
    <w:rsid w:val="00EA756E"/>
    <w:rsid w:val="00EB0BE8"/>
    <w:rsid w:val="00EB14B7"/>
    <w:rsid w:val="00EB1617"/>
    <w:rsid w:val="00EB16D1"/>
    <w:rsid w:val="00EB1A63"/>
    <w:rsid w:val="00EB4A59"/>
    <w:rsid w:val="00EB6406"/>
    <w:rsid w:val="00EB78C4"/>
    <w:rsid w:val="00EB7EBF"/>
    <w:rsid w:val="00EC1157"/>
    <w:rsid w:val="00EC275A"/>
    <w:rsid w:val="00EC28AE"/>
    <w:rsid w:val="00EC2B51"/>
    <w:rsid w:val="00EC3D5E"/>
    <w:rsid w:val="00EC7EBD"/>
    <w:rsid w:val="00ED18AA"/>
    <w:rsid w:val="00ED1A93"/>
    <w:rsid w:val="00ED1ABB"/>
    <w:rsid w:val="00ED58A8"/>
    <w:rsid w:val="00ED6BB1"/>
    <w:rsid w:val="00ED709D"/>
    <w:rsid w:val="00ED73CC"/>
    <w:rsid w:val="00ED7629"/>
    <w:rsid w:val="00EE03B1"/>
    <w:rsid w:val="00EE11C8"/>
    <w:rsid w:val="00EE21C1"/>
    <w:rsid w:val="00EE234B"/>
    <w:rsid w:val="00EE291E"/>
    <w:rsid w:val="00EE4F03"/>
    <w:rsid w:val="00EE6997"/>
    <w:rsid w:val="00EE7DC5"/>
    <w:rsid w:val="00EF126D"/>
    <w:rsid w:val="00EF3F17"/>
    <w:rsid w:val="00EF5444"/>
    <w:rsid w:val="00EF5BA8"/>
    <w:rsid w:val="00EF787A"/>
    <w:rsid w:val="00F06F7C"/>
    <w:rsid w:val="00F07FEE"/>
    <w:rsid w:val="00F10957"/>
    <w:rsid w:val="00F1321A"/>
    <w:rsid w:val="00F13244"/>
    <w:rsid w:val="00F146FA"/>
    <w:rsid w:val="00F15312"/>
    <w:rsid w:val="00F16A25"/>
    <w:rsid w:val="00F20DFC"/>
    <w:rsid w:val="00F238F4"/>
    <w:rsid w:val="00F245B5"/>
    <w:rsid w:val="00F264C9"/>
    <w:rsid w:val="00F26DB2"/>
    <w:rsid w:val="00F26EA4"/>
    <w:rsid w:val="00F26F49"/>
    <w:rsid w:val="00F27E8C"/>
    <w:rsid w:val="00F30143"/>
    <w:rsid w:val="00F30C52"/>
    <w:rsid w:val="00F313D2"/>
    <w:rsid w:val="00F31FEA"/>
    <w:rsid w:val="00F32B0F"/>
    <w:rsid w:val="00F32CFE"/>
    <w:rsid w:val="00F33FAE"/>
    <w:rsid w:val="00F37637"/>
    <w:rsid w:val="00F376CF"/>
    <w:rsid w:val="00F40293"/>
    <w:rsid w:val="00F402DD"/>
    <w:rsid w:val="00F41983"/>
    <w:rsid w:val="00F4238D"/>
    <w:rsid w:val="00F43C24"/>
    <w:rsid w:val="00F442ED"/>
    <w:rsid w:val="00F4476F"/>
    <w:rsid w:val="00F44AAA"/>
    <w:rsid w:val="00F459F3"/>
    <w:rsid w:val="00F470E7"/>
    <w:rsid w:val="00F47A9A"/>
    <w:rsid w:val="00F50DA3"/>
    <w:rsid w:val="00F52A0D"/>
    <w:rsid w:val="00F531A1"/>
    <w:rsid w:val="00F534FA"/>
    <w:rsid w:val="00F540C9"/>
    <w:rsid w:val="00F541F4"/>
    <w:rsid w:val="00F545A1"/>
    <w:rsid w:val="00F5647C"/>
    <w:rsid w:val="00F57312"/>
    <w:rsid w:val="00F6077F"/>
    <w:rsid w:val="00F61448"/>
    <w:rsid w:val="00F6266C"/>
    <w:rsid w:val="00F6456F"/>
    <w:rsid w:val="00F64D4E"/>
    <w:rsid w:val="00F65646"/>
    <w:rsid w:val="00F711CF"/>
    <w:rsid w:val="00F7292E"/>
    <w:rsid w:val="00F72B82"/>
    <w:rsid w:val="00F779CA"/>
    <w:rsid w:val="00F80A29"/>
    <w:rsid w:val="00F81692"/>
    <w:rsid w:val="00F82FB4"/>
    <w:rsid w:val="00F84627"/>
    <w:rsid w:val="00F84F05"/>
    <w:rsid w:val="00F8574F"/>
    <w:rsid w:val="00F87473"/>
    <w:rsid w:val="00F95127"/>
    <w:rsid w:val="00F97532"/>
    <w:rsid w:val="00F97EF7"/>
    <w:rsid w:val="00FA17ED"/>
    <w:rsid w:val="00FA1D7F"/>
    <w:rsid w:val="00FA1E48"/>
    <w:rsid w:val="00FA46C5"/>
    <w:rsid w:val="00FA47C7"/>
    <w:rsid w:val="00FA4DA7"/>
    <w:rsid w:val="00FA5B1F"/>
    <w:rsid w:val="00FA622A"/>
    <w:rsid w:val="00FA7780"/>
    <w:rsid w:val="00FB07CF"/>
    <w:rsid w:val="00FB4375"/>
    <w:rsid w:val="00FB50AF"/>
    <w:rsid w:val="00FB50F9"/>
    <w:rsid w:val="00FB5F97"/>
    <w:rsid w:val="00FB621F"/>
    <w:rsid w:val="00FC0C27"/>
    <w:rsid w:val="00FC1DD9"/>
    <w:rsid w:val="00FC24D2"/>
    <w:rsid w:val="00FC3615"/>
    <w:rsid w:val="00FC63ED"/>
    <w:rsid w:val="00FC78E9"/>
    <w:rsid w:val="00FD013C"/>
    <w:rsid w:val="00FD1241"/>
    <w:rsid w:val="00FD5F93"/>
    <w:rsid w:val="00FD7D98"/>
    <w:rsid w:val="00FE0D0D"/>
    <w:rsid w:val="00FE165C"/>
    <w:rsid w:val="00FE27FD"/>
    <w:rsid w:val="00FE4771"/>
    <w:rsid w:val="00FE64C1"/>
    <w:rsid w:val="00FE7585"/>
    <w:rsid w:val="00FF2F10"/>
    <w:rsid w:val="00FF30EC"/>
    <w:rsid w:val="00FF3C69"/>
    <w:rsid w:val="00FF400E"/>
    <w:rsid w:val="00FF41F8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0666CE-7D84-40DC-B5C9-6A6CB288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052B"/>
    <w:pPr>
      <w:widowControl w:val="0"/>
      <w:tabs>
        <w:tab w:val="left" w:pos="425"/>
      </w:tabs>
      <w:overflowPunct w:val="0"/>
      <w:adjustRightInd w:val="0"/>
      <w:jc w:val="both"/>
      <w:textAlignment w:val="baseline"/>
    </w:pPr>
    <w:rPr>
      <w:sz w:val="21"/>
    </w:rPr>
  </w:style>
  <w:style w:type="paragraph" w:styleId="10">
    <w:name w:val="heading 1"/>
    <w:basedOn w:val="a0"/>
    <w:qFormat/>
    <w:rsid w:val="005F6269"/>
    <w:pPr>
      <w:tabs>
        <w:tab w:val="clear" w:pos="425"/>
      </w:tabs>
      <w:spacing w:after="360"/>
      <w:jc w:val="center"/>
      <w:outlineLvl w:val="0"/>
    </w:pPr>
    <w:rPr>
      <w:rFonts w:eastAsia="隶书"/>
      <w:b/>
      <w:sz w:val="44"/>
    </w:rPr>
  </w:style>
  <w:style w:type="paragraph" w:styleId="20">
    <w:name w:val="heading 2"/>
    <w:basedOn w:val="a0"/>
    <w:next w:val="a0"/>
    <w:qFormat/>
    <w:rsid w:val="005F6269"/>
    <w:pPr>
      <w:numPr>
        <w:ilvl w:val="1"/>
        <w:numId w:val="1"/>
      </w:numPr>
      <w:tabs>
        <w:tab w:val="clear" w:pos="425"/>
      </w:tabs>
      <w:spacing w:before="360" w:after="120"/>
      <w:outlineLvl w:val="1"/>
    </w:pPr>
    <w:rPr>
      <w:b/>
      <w:sz w:val="32"/>
    </w:rPr>
  </w:style>
  <w:style w:type="paragraph" w:styleId="3">
    <w:name w:val="heading 3"/>
    <w:basedOn w:val="a0"/>
    <w:next w:val="a0"/>
    <w:qFormat/>
    <w:rsid w:val="005F6269"/>
    <w:pPr>
      <w:numPr>
        <w:ilvl w:val="2"/>
        <w:numId w:val="1"/>
      </w:numPr>
      <w:tabs>
        <w:tab w:val="clear" w:pos="425"/>
      </w:tabs>
      <w:spacing w:before="240" w:after="120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5F6269"/>
    <w:pPr>
      <w:numPr>
        <w:ilvl w:val="3"/>
        <w:numId w:val="1"/>
      </w:numPr>
      <w:tabs>
        <w:tab w:val="clear" w:pos="425"/>
      </w:tabs>
      <w:spacing w:before="120" w:after="120"/>
      <w:outlineLvl w:val="3"/>
    </w:pPr>
    <w:rPr>
      <w:b/>
      <w:sz w:val="28"/>
    </w:rPr>
  </w:style>
  <w:style w:type="paragraph" w:styleId="5">
    <w:name w:val="heading 5"/>
    <w:basedOn w:val="a0"/>
    <w:next w:val="a0"/>
    <w:qFormat/>
    <w:rsid w:val="005F6269"/>
    <w:pPr>
      <w:keepNext/>
      <w:keepLines/>
      <w:numPr>
        <w:ilvl w:val="4"/>
        <w:numId w:val="1"/>
      </w:numPr>
      <w:tabs>
        <w:tab w:val="clear" w:pos="425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qFormat/>
    <w:rsid w:val="005F6269"/>
    <w:pPr>
      <w:keepNext/>
      <w:keepLines/>
      <w:numPr>
        <w:ilvl w:val="5"/>
        <w:numId w:val="1"/>
      </w:numPr>
      <w:tabs>
        <w:tab w:val="clear" w:pos="425"/>
      </w:tabs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qFormat/>
    <w:rsid w:val="005F6269"/>
    <w:pPr>
      <w:keepNext/>
      <w:keepLines/>
      <w:numPr>
        <w:ilvl w:val="6"/>
        <w:numId w:val="1"/>
      </w:numPr>
      <w:tabs>
        <w:tab w:val="clear" w:pos="425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0"/>
    <w:next w:val="a0"/>
    <w:qFormat/>
    <w:rsid w:val="005F6269"/>
    <w:pPr>
      <w:keepNext/>
      <w:keepLines/>
      <w:numPr>
        <w:ilvl w:val="7"/>
        <w:numId w:val="1"/>
      </w:numPr>
      <w:tabs>
        <w:tab w:val="clear" w:pos="425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5F6269"/>
    <w:pPr>
      <w:keepNext/>
      <w:keepLines/>
      <w:numPr>
        <w:ilvl w:val="8"/>
        <w:numId w:val="1"/>
      </w:numPr>
      <w:tabs>
        <w:tab w:val="clear" w:pos="425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正文1"/>
    <w:basedOn w:val="a0"/>
    <w:rsid w:val="0095052B"/>
    <w:rPr>
      <w:rFonts w:ascii="Courier New"/>
      <w:sz w:val="20"/>
    </w:rPr>
  </w:style>
  <w:style w:type="character" w:customStyle="1" w:styleId="Input">
    <w:name w:val="Input"/>
    <w:basedOn w:val="a1"/>
    <w:rsid w:val="0095052B"/>
    <w:rPr>
      <w:rFonts w:ascii="Courier New" w:hAnsi="Courier New"/>
      <w:b/>
      <w:color w:val="008000"/>
      <w:sz w:val="20"/>
    </w:rPr>
  </w:style>
  <w:style w:type="character" w:customStyle="1" w:styleId="Output">
    <w:name w:val="Output"/>
    <w:basedOn w:val="a1"/>
    <w:rsid w:val="0095052B"/>
    <w:rPr>
      <w:rFonts w:ascii="Courier New" w:hAnsi="Courier New"/>
      <w:color w:val="0000FF"/>
      <w:sz w:val="20"/>
    </w:rPr>
  </w:style>
  <w:style w:type="character" w:customStyle="1" w:styleId="Error">
    <w:name w:val="Error"/>
    <w:basedOn w:val="a1"/>
    <w:rsid w:val="0095052B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basedOn w:val="a1"/>
    <w:rsid w:val="0095052B"/>
    <w:rPr>
      <w:rFonts w:ascii="Courier New" w:hAnsi="Courier New"/>
      <w:b/>
      <w:color w:val="000080"/>
      <w:sz w:val="20"/>
    </w:rPr>
  </w:style>
  <w:style w:type="character" w:customStyle="1" w:styleId="Calc">
    <w:name w:val="Calc"/>
    <w:basedOn w:val="a1"/>
    <w:rsid w:val="0095052B"/>
    <w:rPr>
      <w:rFonts w:ascii="Times New Roman" w:hAnsi="Times New Roman"/>
      <w:vanish/>
      <w:color w:val="808080"/>
      <w:sz w:val="20"/>
    </w:rPr>
  </w:style>
  <w:style w:type="character" w:styleId="a4">
    <w:name w:val="page number"/>
    <w:basedOn w:val="a1"/>
    <w:rsid w:val="0095052B"/>
  </w:style>
  <w:style w:type="paragraph" w:styleId="12">
    <w:name w:val="toc 1"/>
    <w:basedOn w:val="a0"/>
    <w:next w:val="a0"/>
    <w:semiHidden/>
    <w:rsid w:val="0095052B"/>
    <w:pPr>
      <w:tabs>
        <w:tab w:val="clear" w:pos="425"/>
        <w:tab w:val="right" w:leader="dot" w:pos="8313"/>
      </w:tabs>
      <w:spacing w:before="360"/>
    </w:pPr>
    <w:rPr>
      <w:rFonts w:ascii="Arial" w:hAnsi="Arial"/>
      <w:b/>
      <w:caps/>
    </w:rPr>
  </w:style>
  <w:style w:type="paragraph" w:styleId="21">
    <w:name w:val="toc 2"/>
    <w:basedOn w:val="a0"/>
    <w:next w:val="a0"/>
    <w:semiHidden/>
    <w:rsid w:val="0095052B"/>
    <w:pPr>
      <w:tabs>
        <w:tab w:val="clear" w:pos="425"/>
        <w:tab w:val="right" w:leader="dot" w:pos="8313"/>
      </w:tabs>
      <w:spacing w:before="240"/>
      <w:ind w:left="210"/>
    </w:pPr>
    <w:rPr>
      <w:b/>
      <w:sz w:val="20"/>
    </w:rPr>
  </w:style>
  <w:style w:type="paragraph" w:styleId="30">
    <w:name w:val="toc 3"/>
    <w:basedOn w:val="a0"/>
    <w:next w:val="a0"/>
    <w:semiHidden/>
    <w:rsid w:val="0095052B"/>
    <w:pPr>
      <w:tabs>
        <w:tab w:val="clear" w:pos="425"/>
        <w:tab w:val="right" w:leader="dot" w:pos="8313"/>
      </w:tabs>
      <w:ind w:left="420"/>
    </w:pPr>
    <w:rPr>
      <w:sz w:val="20"/>
    </w:rPr>
  </w:style>
  <w:style w:type="paragraph" w:styleId="a5">
    <w:name w:val="footer"/>
    <w:basedOn w:val="a0"/>
    <w:rsid w:val="0095052B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a6">
    <w:name w:val="header"/>
    <w:basedOn w:val="a0"/>
    <w:rsid w:val="009505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40">
    <w:name w:val="toc 4"/>
    <w:basedOn w:val="a0"/>
    <w:next w:val="a0"/>
    <w:semiHidden/>
    <w:rsid w:val="0095052B"/>
    <w:pPr>
      <w:tabs>
        <w:tab w:val="clear" w:pos="425"/>
        <w:tab w:val="right" w:leader="dot" w:pos="8313"/>
      </w:tabs>
      <w:ind w:left="630"/>
    </w:pPr>
    <w:rPr>
      <w:sz w:val="20"/>
    </w:rPr>
  </w:style>
  <w:style w:type="paragraph" w:styleId="50">
    <w:name w:val="toc 5"/>
    <w:basedOn w:val="a0"/>
    <w:next w:val="a0"/>
    <w:semiHidden/>
    <w:rsid w:val="0095052B"/>
    <w:pPr>
      <w:tabs>
        <w:tab w:val="clear" w:pos="425"/>
        <w:tab w:val="right" w:leader="dot" w:pos="8313"/>
      </w:tabs>
      <w:ind w:left="840"/>
    </w:pPr>
    <w:rPr>
      <w:sz w:val="20"/>
    </w:rPr>
  </w:style>
  <w:style w:type="paragraph" w:styleId="60">
    <w:name w:val="toc 6"/>
    <w:basedOn w:val="a0"/>
    <w:next w:val="a0"/>
    <w:semiHidden/>
    <w:rsid w:val="0095052B"/>
    <w:pPr>
      <w:tabs>
        <w:tab w:val="clear" w:pos="425"/>
        <w:tab w:val="right" w:leader="dot" w:pos="8313"/>
      </w:tabs>
      <w:ind w:left="1050"/>
    </w:pPr>
    <w:rPr>
      <w:sz w:val="20"/>
    </w:rPr>
  </w:style>
  <w:style w:type="paragraph" w:styleId="70">
    <w:name w:val="toc 7"/>
    <w:basedOn w:val="a0"/>
    <w:next w:val="a0"/>
    <w:semiHidden/>
    <w:rsid w:val="0095052B"/>
    <w:pPr>
      <w:tabs>
        <w:tab w:val="clear" w:pos="425"/>
        <w:tab w:val="right" w:leader="dot" w:pos="8313"/>
      </w:tabs>
      <w:ind w:left="1260"/>
    </w:pPr>
    <w:rPr>
      <w:sz w:val="20"/>
    </w:rPr>
  </w:style>
  <w:style w:type="paragraph" w:styleId="80">
    <w:name w:val="toc 8"/>
    <w:basedOn w:val="a0"/>
    <w:next w:val="a0"/>
    <w:semiHidden/>
    <w:rsid w:val="0095052B"/>
    <w:pPr>
      <w:tabs>
        <w:tab w:val="clear" w:pos="425"/>
        <w:tab w:val="right" w:leader="dot" w:pos="8313"/>
      </w:tabs>
      <w:ind w:left="1470"/>
    </w:pPr>
    <w:rPr>
      <w:sz w:val="20"/>
    </w:rPr>
  </w:style>
  <w:style w:type="paragraph" w:styleId="90">
    <w:name w:val="toc 9"/>
    <w:basedOn w:val="a0"/>
    <w:next w:val="a0"/>
    <w:semiHidden/>
    <w:rsid w:val="0095052B"/>
    <w:pPr>
      <w:tabs>
        <w:tab w:val="clear" w:pos="425"/>
        <w:tab w:val="right" w:leader="dot" w:pos="8313"/>
      </w:tabs>
      <w:ind w:left="1680"/>
    </w:pPr>
    <w:rPr>
      <w:sz w:val="20"/>
    </w:rPr>
  </w:style>
  <w:style w:type="paragraph" w:styleId="a7">
    <w:name w:val="footnote text"/>
    <w:basedOn w:val="a0"/>
    <w:semiHidden/>
    <w:rsid w:val="0095052B"/>
    <w:rPr>
      <w:sz w:val="18"/>
    </w:rPr>
  </w:style>
  <w:style w:type="character" w:styleId="a8">
    <w:name w:val="footnote reference"/>
    <w:basedOn w:val="a1"/>
    <w:semiHidden/>
    <w:rsid w:val="0095052B"/>
    <w:rPr>
      <w:vertAlign w:val="superscript"/>
    </w:rPr>
  </w:style>
  <w:style w:type="paragraph" w:styleId="a9">
    <w:name w:val="Body Text Indent"/>
    <w:basedOn w:val="a0"/>
    <w:rsid w:val="0095052B"/>
    <w:pPr>
      <w:tabs>
        <w:tab w:val="clear" w:pos="425"/>
      </w:tabs>
      <w:ind w:firstLine="397"/>
    </w:pPr>
  </w:style>
  <w:style w:type="paragraph" w:styleId="aa">
    <w:name w:val="Document Map"/>
    <w:basedOn w:val="a0"/>
    <w:semiHidden/>
    <w:rsid w:val="0095052B"/>
    <w:pPr>
      <w:shd w:val="clear" w:color="auto" w:fill="000080"/>
    </w:pPr>
  </w:style>
  <w:style w:type="character" w:styleId="ab">
    <w:name w:val="annotation reference"/>
    <w:basedOn w:val="a1"/>
    <w:semiHidden/>
    <w:rsid w:val="0095052B"/>
    <w:rPr>
      <w:sz w:val="21"/>
    </w:rPr>
  </w:style>
  <w:style w:type="paragraph" w:styleId="ac">
    <w:name w:val="annotation text"/>
    <w:basedOn w:val="a0"/>
    <w:semiHidden/>
    <w:rsid w:val="0095052B"/>
    <w:pPr>
      <w:jc w:val="left"/>
    </w:pPr>
  </w:style>
  <w:style w:type="paragraph" w:customStyle="1" w:styleId="a">
    <w:name w:val="说明"/>
    <w:basedOn w:val="a0"/>
    <w:rsid w:val="0095052B"/>
    <w:pPr>
      <w:numPr>
        <w:numId w:val="2"/>
      </w:numPr>
    </w:pPr>
  </w:style>
  <w:style w:type="character" w:styleId="ad">
    <w:name w:val="Hyperlink"/>
    <w:basedOn w:val="a1"/>
    <w:rsid w:val="0095052B"/>
    <w:rPr>
      <w:color w:val="0000FF"/>
      <w:u w:val="single"/>
    </w:rPr>
  </w:style>
  <w:style w:type="character" w:styleId="ae">
    <w:name w:val="FollowedHyperlink"/>
    <w:basedOn w:val="a1"/>
    <w:rsid w:val="0095052B"/>
    <w:rPr>
      <w:color w:val="800080"/>
      <w:u w:val="single"/>
    </w:rPr>
  </w:style>
  <w:style w:type="paragraph" w:customStyle="1" w:styleId="1">
    <w:name w:val="样式1"/>
    <w:basedOn w:val="a0"/>
    <w:rsid w:val="0095052B"/>
    <w:pPr>
      <w:numPr>
        <w:numId w:val="3"/>
      </w:numPr>
    </w:pPr>
  </w:style>
  <w:style w:type="table" w:styleId="af">
    <w:name w:val="Table Grid"/>
    <w:basedOn w:val="a2"/>
    <w:rsid w:val="00716EFC"/>
    <w:pPr>
      <w:widowControl w:val="0"/>
      <w:tabs>
        <w:tab w:val="left" w:pos="425"/>
      </w:tabs>
      <w:overflowPunct w:val="0"/>
      <w:adjustRightInd w:val="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 + (中文) 宋体"/>
    <w:aliases w:val="五号,左  2 字符"/>
    <w:basedOn w:val="a0"/>
    <w:rsid w:val="005E7D8B"/>
    <w:pPr>
      <w:widowControl/>
      <w:tabs>
        <w:tab w:val="clear" w:pos="425"/>
      </w:tabs>
      <w:overflowPunct/>
      <w:adjustRightInd/>
      <w:jc w:val="left"/>
      <w:textAlignment w:val="auto"/>
    </w:pPr>
    <w:rPr>
      <w:szCs w:val="21"/>
      <w:lang w:eastAsia="en-US"/>
    </w:rPr>
  </w:style>
  <w:style w:type="paragraph" w:customStyle="1" w:styleId="2">
    <w:name w:val="样式2"/>
    <w:basedOn w:val="10"/>
    <w:rsid w:val="005F6269"/>
    <w:pPr>
      <w:numPr>
        <w:numId w:val="1"/>
      </w:numPr>
    </w:pPr>
  </w:style>
  <w:style w:type="paragraph" w:styleId="af1">
    <w:name w:val="Balloon Text"/>
    <w:basedOn w:val="a0"/>
    <w:link w:val="Char"/>
    <w:rsid w:val="00E87032"/>
    <w:rPr>
      <w:sz w:val="18"/>
      <w:szCs w:val="18"/>
    </w:rPr>
  </w:style>
  <w:style w:type="character" w:customStyle="1" w:styleId="Char">
    <w:name w:val="批注框文本 Char"/>
    <w:basedOn w:val="a1"/>
    <w:link w:val="af1"/>
    <w:rsid w:val="00E87032"/>
    <w:rPr>
      <w:sz w:val="18"/>
      <w:szCs w:val="18"/>
    </w:rPr>
  </w:style>
  <w:style w:type="paragraph" w:customStyle="1" w:styleId="22">
    <w:name w:val="正文2"/>
    <w:basedOn w:val="a0"/>
    <w:rsid w:val="001913D8"/>
  </w:style>
  <w:style w:type="paragraph" w:customStyle="1" w:styleId="31">
    <w:name w:val="正文3"/>
    <w:basedOn w:val="a0"/>
    <w:rsid w:val="000D6434"/>
    <w:pPr>
      <w:tabs>
        <w:tab w:val="clear" w:pos="42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4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6.png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5.png"/><Relationship Id="rId44" Type="http://schemas.openxmlformats.org/officeDocument/2006/relationships/image" Target="media/image22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j\AppData\Roaming\Microsoft\Templates\M-BOOK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C0B9C-6992-4999-A39E-60A592D8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M-BOOK</Template>
  <TotalTime>1313</TotalTime>
  <Pages>8</Pages>
  <Words>263</Words>
  <Characters>1502</Characters>
  <Application>Microsoft Office Word</Application>
  <DocSecurity>2</DocSecurity>
  <Lines>12</Lines>
  <Paragraphs>3</Paragraphs>
  <ScaleCrop>false</ScaleCrop>
  <Company>南京邮电大学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8 章  图形用户界面GUI</dc:title>
  <dc:creator>张志涌、杨祖樱</dc:creator>
  <dc:description>本章包含四个范例，既顾及快速入门，又具有制作复杂图形用户界面的纵深。</dc:description>
  <cp:lastModifiedBy>chj</cp:lastModifiedBy>
  <cp:revision>29</cp:revision>
  <cp:lastPrinted>2006-07-25T09:38:00Z</cp:lastPrinted>
  <dcterms:created xsi:type="dcterms:W3CDTF">2013-12-25T02:31:00Z</dcterms:created>
  <dcterms:modified xsi:type="dcterms:W3CDTF">2018-09-06T12:43:00Z</dcterms:modified>
</cp:coreProperties>
</file>